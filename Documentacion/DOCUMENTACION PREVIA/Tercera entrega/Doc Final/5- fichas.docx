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82" w:rsidRDefault="00BF2782" w:rsidP="00BF2782">
      <w:r>
        <w:t xml:space="preserve">Las fichas que hay a continuación, son los documentos necesarios para la creación de los legajos. Estas son el modelo final que la institución quiere que el sistema implemente. </w:t>
      </w: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BF2782" w:rsidRDefault="00BF2782" w:rsidP="00813D75">
      <w:pPr>
        <w:pStyle w:val="Ttulo"/>
      </w:pPr>
    </w:p>
    <w:p w:rsidR="00813D75" w:rsidRDefault="00813D75" w:rsidP="00813D75">
      <w:pPr>
        <w:pStyle w:val="Ttulo"/>
      </w:pPr>
      <w:r>
        <w:lastRenderedPageBreak/>
        <w:t>Ficha área social</w:t>
      </w:r>
    </w:p>
    <w:p w:rsidR="00813D75" w:rsidRDefault="00813D75" w:rsidP="00813D75">
      <w:r w:rsidRPr="00C66835">
        <w:t>EVALUACIÓN DIAGNOSTICA</w:t>
      </w:r>
    </w:p>
    <w:p w:rsidR="00813D75" w:rsidRDefault="00813D75" w:rsidP="00813D75">
      <w:r>
        <w:t xml:space="preserve">ENTREVISTA REALIZADA  POR TRABAJADORA SOCIAL: </w:t>
      </w:r>
    </w:p>
    <w:p w:rsidR="00813D75" w:rsidRDefault="00813D75" w:rsidP="00813D75">
      <w:r>
        <w:t>INSTITUTO: APADIM SAN FRANCISCO</w:t>
      </w:r>
    </w:p>
    <w:p w:rsidR="00813D75" w:rsidRDefault="00813D75" w:rsidP="00813D75">
      <w:r>
        <w:t>FECHA DE LA ENTREVISTA:………………………………………………………………………………………………….</w:t>
      </w:r>
    </w:p>
    <w:p w:rsidR="00813D75" w:rsidRDefault="00813D75" w:rsidP="00813D75">
      <w:r>
        <w:t>PERSONAS ENTREVISTADAS:</w:t>
      </w:r>
    </w:p>
    <w:p w:rsidR="00813D75" w:rsidRDefault="00813D75" w:rsidP="00813D75">
      <w:pPr>
        <w:pStyle w:val="Prrafodelista"/>
        <w:numPr>
          <w:ilvl w:val="0"/>
          <w:numId w:val="3"/>
        </w:numPr>
      </w:pPr>
      <w:r>
        <w:t>Apellido y nombre………………………………………………. Parentesco………………………………</w:t>
      </w:r>
    </w:p>
    <w:p w:rsidR="00813D75" w:rsidRDefault="00813D75" w:rsidP="00813D75">
      <w:pPr>
        <w:pStyle w:val="Prrafodelista"/>
        <w:numPr>
          <w:ilvl w:val="0"/>
          <w:numId w:val="3"/>
        </w:numPr>
      </w:pPr>
      <w:r>
        <w:t>Apellido y nombre………………………………………………. Parentesco………………………………</w:t>
      </w:r>
    </w:p>
    <w:p w:rsidR="00813D75" w:rsidRDefault="00813D75" w:rsidP="00813D75">
      <w:r>
        <w:t xml:space="preserve">EXPECTATIVAS DE LOS ENTREVISTADOS: ¿QUE ESPERAN DE ESTA EVALUACIÓN? </w:t>
      </w:r>
    </w:p>
    <w:p w:rsidR="00813D75" w:rsidRDefault="00813D75" w:rsidP="00813D7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3D75" w:rsidRDefault="00813D75" w:rsidP="00813D75">
      <w:r>
        <w:t>DATOS DEL ALUMNO: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13D75" w:rsidRPr="00C06B87" w:rsidTr="000D6892"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NOMBRE Y APELLIDO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LUGAR Y F. NACIMIENTO</w:t>
            </w:r>
          </w:p>
        </w:tc>
      </w:tr>
      <w:tr w:rsidR="00813D75" w:rsidRPr="00C06B87" w:rsidTr="000D6892"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DNI Nº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DOMICILIO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LOCALIDAD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PROVINCIA</w:t>
            </w:r>
          </w:p>
        </w:tc>
      </w:tr>
      <w:tr w:rsidR="00813D75" w:rsidRPr="00C06B87" w:rsidTr="000D6892"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TELEFONO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 xml:space="preserve">COBERTURA DE SALUD / </w:t>
            </w:r>
          </w:p>
        </w:tc>
      </w:tr>
      <w:tr w:rsidR="00813D75" w:rsidRPr="00C06B87" w:rsidTr="000D6892"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PENSION / JUBILACION (APODERADO)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ASIGNACIONES FAMILIARES</w:t>
            </w:r>
          </w:p>
        </w:tc>
      </w:tr>
      <w:tr w:rsidR="00813D75" w:rsidRPr="00C06B87" w:rsidTr="000D6892"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Nº AFILIADO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8644" w:type="dxa"/>
            <w:gridSpan w:val="4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CERTIFICADO DE DISCAPCIDAD</w:t>
            </w:r>
          </w:p>
        </w:tc>
      </w:tr>
      <w:tr w:rsidR="00813D75" w:rsidRPr="00C06B87" w:rsidTr="000D6892">
        <w:tc>
          <w:tcPr>
            <w:tcW w:w="8644" w:type="dxa"/>
            <w:gridSpan w:val="4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</w:tr>
    </w:tbl>
    <w:p w:rsidR="00813D75" w:rsidRDefault="00813D75" w:rsidP="00813D75">
      <w:r>
        <w:t>TRAYECTORIA ESCOLAR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13D75" w:rsidRPr="00C06B87" w:rsidTr="000D6892"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INSTITUCIÓN DE LA CUAL PROVIENE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TURNO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AÑO</w:t>
            </w:r>
          </w:p>
        </w:tc>
      </w:tr>
      <w:tr w:rsidR="00813D75" w:rsidRPr="00C06B87" w:rsidTr="000D6892"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MODALIDAD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REPITENCIAS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DOCENTES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OTROS DATOS RELEVANTES</w:t>
            </w:r>
          </w:p>
        </w:tc>
      </w:tr>
      <w:tr w:rsidR="00813D75" w:rsidRPr="00C06B87" w:rsidTr="000D6892">
        <w:trPr>
          <w:trHeight w:val="170"/>
        </w:trPr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322" w:type="dxa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</w:tr>
    </w:tbl>
    <w:p w:rsidR="00813D75" w:rsidRDefault="00813D75" w:rsidP="00813D75"/>
    <w:p w:rsidR="00813D75" w:rsidRDefault="00813D75" w:rsidP="00813D75">
      <w:r>
        <w:lastRenderedPageBreak/>
        <w:t>TRATAMIENTOS QUE REALIZA O REALIZO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1"/>
        <w:gridCol w:w="1485"/>
        <w:gridCol w:w="1249"/>
        <w:gridCol w:w="1370"/>
        <w:gridCol w:w="2075"/>
      </w:tblGrid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TRATAMIENTO O CONSULTAS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PROFESIONAL</w:t>
            </w:r>
          </w:p>
          <w:p w:rsidR="00813D75" w:rsidRPr="00C06B87" w:rsidRDefault="00813D75" w:rsidP="000D6892">
            <w:pPr>
              <w:spacing w:after="0" w:line="240" w:lineRule="auto"/>
            </w:pPr>
            <w:r w:rsidRPr="00C06B87">
              <w:t>(nombre del profesional o lugar donde recibió el tratamiento)</w:t>
            </w: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DÍAS QUE CONCURRE</w:t>
            </w: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FRECU</w:t>
            </w:r>
            <w:r>
              <w:t>E</w:t>
            </w:r>
            <w:r w:rsidRPr="00C06B87">
              <w:t>NCIA</w:t>
            </w: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ESTUDIOS COMPLEMENTARIOS</w:t>
            </w: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NEURÓLOGO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OFTALMÓLOGO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OTORRINOLARINGÓLOGO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PEDIATRA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GASTROENTERÓLOGO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FISIATRÍA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PSIQUIATRÍA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ORTOPEDIAS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FONOAUDIOLOGÍA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PSICOLOGÍA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KINESIOLOGÍA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TERAPIA OCUPACIONAL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TERAPIA CON ANIMALES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ESTIMULACIÓN VISUAL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PSICOPEDAGOGÍA</w:t>
            </w: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91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87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</w:tbl>
    <w:p w:rsidR="00813D75" w:rsidRDefault="00813D75" w:rsidP="00813D75"/>
    <w:p w:rsidR="00813D75" w:rsidRDefault="00813D75" w:rsidP="00813D75"/>
    <w:p w:rsidR="00813D75" w:rsidRDefault="00813D75" w:rsidP="00813D75"/>
    <w:p w:rsidR="00813D75" w:rsidRDefault="00813D75" w:rsidP="00813D75"/>
    <w:p w:rsidR="00813D75" w:rsidRPr="00C12261" w:rsidRDefault="00813D75" w:rsidP="00813D75">
      <w:r w:rsidRPr="00C12261">
        <w:lastRenderedPageBreak/>
        <w:t>ANTECEDENTES</w:t>
      </w:r>
    </w:p>
    <w:p w:rsidR="00813D75" w:rsidRDefault="00813D75" w:rsidP="00813D75">
      <w:pPr>
        <w:pStyle w:val="Prrafodelista"/>
        <w:numPr>
          <w:ilvl w:val="0"/>
          <w:numId w:val="4"/>
        </w:numPr>
      </w:pPr>
      <w:r w:rsidRPr="00C12261">
        <w:t>FAMILIARES (Trastornos neurológicos, alteraciones en el lenguaje, dificultades en el aprendizaje, trastornos motores)</w:t>
      </w:r>
    </w:p>
    <w:p w:rsidR="00813D75" w:rsidRDefault="00813D75" w:rsidP="00813D75">
      <w:pPr>
        <w:pStyle w:val="Prrafodelista"/>
      </w:pPr>
      <w:r>
        <w:t>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13D75" w:rsidRDefault="00813D75" w:rsidP="00813D75">
      <w:pPr>
        <w:pStyle w:val="Prrafodelista"/>
        <w:numPr>
          <w:ilvl w:val="0"/>
          <w:numId w:val="4"/>
        </w:numPr>
      </w:pPr>
      <w:r>
        <w:t>PRENATALES</w:t>
      </w:r>
    </w:p>
    <w:p w:rsidR="00813D75" w:rsidRDefault="00813D75" w:rsidP="00813D75">
      <w:r>
        <w:t>Embarazado controlado (Si – No</w:t>
      </w:r>
      <w:r w:rsidR="00BF2782">
        <w:t>) ---------------------------------------------------------------------------------</w:t>
      </w:r>
    </w:p>
    <w:p w:rsidR="00813D75" w:rsidRDefault="00813D75" w:rsidP="00813D75">
      <w:r>
        <w:t>Lugar de control---------------------------------------------Médico------------------------------------------------</w:t>
      </w:r>
    </w:p>
    <w:p w:rsidR="00813D75" w:rsidRDefault="00813D75" w:rsidP="00813D75">
      <w:r>
        <w:t>¿Enfermedades durante el embarazo?--------------------------------------------------------------------------</w:t>
      </w:r>
    </w:p>
    <w:p w:rsidR="00813D75" w:rsidRDefault="00813D75" w:rsidP="00813D75">
      <w:r>
        <w:t>Traumatismos (caídas, golpes</w:t>
      </w:r>
      <w:r w:rsidR="00BF2782">
        <w:t>) ------------------------------------------------------------------------------------</w:t>
      </w:r>
    </w:p>
    <w:p w:rsidR="00813D75" w:rsidRDefault="00813D75" w:rsidP="00813D75">
      <w:r>
        <w:t xml:space="preserve">Consumo de drogas, tabaco o alcohol-------------------------------------------------------------------------- </w:t>
      </w:r>
    </w:p>
    <w:p w:rsidR="00813D75" w:rsidRDefault="00813D75" w:rsidP="00813D75">
      <w:r>
        <w:t>Exposición a RX------------------------------------------------------------------------------------------------------</w:t>
      </w:r>
    </w:p>
    <w:p w:rsidR="00813D75" w:rsidRDefault="00813D75" w:rsidP="00813D75">
      <w:r>
        <w:t>Estado Emocional (ansiosa, depresiva</w:t>
      </w:r>
      <w:r w:rsidR="00BF2782">
        <w:t>) ------------------------------------------------------------------------</w:t>
      </w:r>
    </w:p>
    <w:p w:rsidR="00813D75" w:rsidRDefault="00813D75" w:rsidP="00813D75">
      <w:r>
        <w:t>Alimentación--------------------------------------------Medicación---------------------------------------------</w:t>
      </w:r>
    </w:p>
    <w:p w:rsidR="00813D75" w:rsidRDefault="00813D75" w:rsidP="00813D75">
      <w:pPr>
        <w:pStyle w:val="Prrafodelista"/>
        <w:numPr>
          <w:ilvl w:val="0"/>
          <w:numId w:val="4"/>
        </w:numPr>
      </w:pPr>
      <w:r>
        <w:t>PERINATALES</w:t>
      </w:r>
    </w:p>
    <w:p w:rsidR="00813D75" w:rsidRDefault="00813D75" w:rsidP="00813D75">
      <w:r>
        <w:t>Parto(natural o cesárea)…………………………..Parto difícil o de larga duración………………………………</w:t>
      </w:r>
    </w:p>
    <w:p w:rsidR="00813D75" w:rsidRDefault="00813D75" w:rsidP="00813D75">
      <w:r>
        <w:t>Peso al nacer-----------------------------------------------Peso actual--------------------------------------------</w:t>
      </w:r>
    </w:p>
    <w:p w:rsidR="00813D75" w:rsidRDefault="00813D75" w:rsidP="00813D75">
      <w:r>
        <w:t>Incubadora-----------------------------------------------Días Internado--------------------------------------------</w:t>
      </w:r>
    </w:p>
    <w:p w:rsidR="00813D75" w:rsidRDefault="00813D75" w:rsidP="00813D75">
      <w:r>
        <w:t>Asfixia------------------------------------------------------Ictericia----------------------------------------------------</w:t>
      </w:r>
    </w:p>
    <w:p w:rsidR="00813D75" w:rsidRDefault="00813D75" w:rsidP="00813D75">
      <w:r>
        <w:t xml:space="preserve">Asistencia respiratoria----------------------------------Hemorragia </w:t>
      </w:r>
      <w:proofErr w:type="spellStart"/>
      <w:r>
        <w:t>intraventricular</w:t>
      </w:r>
      <w:proofErr w:type="spellEnd"/>
      <w:r>
        <w:t>------------------------</w:t>
      </w:r>
    </w:p>
    <w:p w:rsidR="00813D75" w:rsidRDefault="00813D75" w:rsidP="00813D75">
      <w:pPr>
        <w:pStyle w:val="Prrafodelista"/>
        <w:numPr>
          <w:ilvl w:val="0"/>
          <w:numId w:val="4"/>
        </w:numPr>
      </w:pPr>
      <w:r>
        <w:t>POST NATALES</w:t>
      </w:r>
    </w:p>
    <w:p w:rsidR="00813D75" w:rsidRDefault="00813D75" w:rsidP="00813D75">
      <w:r>
        <w:t>Enfermedades del niño</w:t>
      </w:r>
    </w:p>
    <w:p w:rsidR="00813D75" w:rsidRDefault="00813D75" w:rsidP="00813D75">
      <w:r>
        <w:t>Neurológicos……………………………………………………………….Genéticas………………………………………………</w:t>
      </w:r>
    </w:p>
    <w:p w:rsidR="00813D75" w:rsidRDefault="00813D75" w:rsidP="00813D75">
      <w:r>
        <w:t>Malformaciones-------------------------------------------------Otitis – meningitis------------------------------</w:t>
      </w:r>
    </w:p>
    <w:p w:rsidR="00813D75" w:rsidRDefault="00813D75" w:rsidP="00813D75">
      <w:r>
        <w:t>Neumonías--------------------------------------------------------Desnutrición--------------------------------------</w:t>
      </w:r>
    </w:p>
    <w:p w:rsidR="00813D75" w:rsidRDefault="00813D75" w:rsidP="00813D75">
      <w:r>
        <w:t>Traumatismos---------------------------------------------------Otras-----------------------------------------------</w:t>
      </w:r>
    </w:p>
    <w:p w:rsidR="00813D75" w:rsidRPr="00C12261" w:rsidRDefault="00813D75" w:rsidP="00813D75">
      <w:r>
        <w:t>Médico de cabecera-------------------------------------------Medicación suministrada----------------------</w:t>
      </w:r>
    </w:p>
    <w:p w:rsidR="00813D75" w:rsidRDefault="00813D75" w:rsidP="00813D75"/>
    <w:p w:rsidR="00813D75" w:rsidRDefault="00813D75" w:rsidP="00813D75">
      <w:r>
        <w:lastRenderedPageBreak/>
        <w:t>ALIMENTACIÓN</w:t>
      </w:r>
    </w:p>
    <w:p w:rsidR="00813D75" w:rsidRDefault="00813D75" w:rsidP="00813D75">
      <w:r>
        <w:t>Lactancia Materna---------------------------------------------------------Artificial-----------------------------</w:t>
      </w:r>
    </w:p>
    <w:p w:rsidR="00813D75" w:rsidRDefault="00813D75" w:rsidP="00813D75">
      <w:r>
        <w:t>Desde y hasta cuando------------------------------------Dificultades------------------------------------------</w:t>
      </w:r>
    </w:p>
    <w:p w:rsidR="00813D75" w:rsidRDefault="00813D75" w:rsidP="00813D75">
      <w:r>
        <w:t>Alimentación Actual-----------------------------------------------------------------------------------------------</w:t>
      </w:r>
    </w:p>
    <w:p w:rsidR="00813D75" w:rsidRDefault="00813D75" w:rsidP="00813D75">
      <w:r>
        <w:t>EVOLUCIÓN MOTRIZ Y DEL LENGUAJE</w:t>
      </w:r>
    </w:p>
    <w:p w:rsidR="00813D75" w:rsidRDefault="00813D75" w:rsidP="00813D75">
      <w:r>
        <w:t>Cuando camino-------------------------------------------Cuando comenzó a hablar-----------------------Dificultades--------------------------------------------------------------------------------------------------------</w:t>
      </w:r>
    </w:p>
    <w:p w:rsidR="00813D75" w:rsidRDefault="00813D75" w:rsidP="00813D75">
      <w:r>
        <w:t>CONTROL DE ESFÍNTERES</w:t>
      </w:r>
    </w:p>
    <w:p w:rsidR="00813D75" w:rsidRDefault="00813D75" w:rsidP="00813D75">
      <w:r>
        <w:t xml:space="preserve">Existencia de enuresis o </w:t>
      </w:r>
      <w:proofErr w:type="spellStart"/>
      <w:r>
        <w:t>encopresis</w:t>
      </w:r>
      <w:proofErr w:type="spellEnd"/>
      <w:r>
        <w:t>----------------------------------------------------------------------------</w:t>
      </w:r>
    </w:p>
    <w:p w:rsidR="00813D75" w:rsidRDefault="00813D75" w:rsidP="00813D75">
      <w:r>
        <w:t>SUEÑO</w:t>
      </w:r>
    </w:p>
    <w:p w:rsidR="00813D75" w:rsidRDefault="00813D75" w:rsidP="00813D75">
      <w:r>
        <w:t>Horario-------------------------------------------------------Duerme solo</w:t>
      </w:r>
      <w:proofErr w:type="gramStart"/>
      <w:r>
        <w:t>?</w:t>
      </w:r>
      <w:proofErr w:type="gramEnd"/>
      <w:r>
        <w:t>-----------------------------------------</w:t>
      </w:r>
    </w:p>
    <w:p w:rsidR="00813D75" w:rsidRDefault="00813D75" w:rsidP="00813D75">
      <w:r>
        <w:t>Desde cuándo y cómo</w:t>
      </w:r>
      <w:proofErr w:type="gramStart"/>
      <w:r>
        <w:t>?</w:t>
      </w:r>
      <w:proofErr w:type="gramEnd"/>
      <w:r>
        <w:t>-----------------------------------------------------------------------------------------------</w:t>
      </w:r>
    </w:p>
    <w:p w:rsidR="00813D75" w:rsidRDefault="00813D75" w:rsidP="00813D75">
      <w:r>
        <w:t>JUEGO</w:t>
      </w:r>
    </w:p>
    <w:p w:rsidR="00813D75" w:rsidRDefault="00813D75" w:rsidP="00813D75">
      <w:r>
        <w:t>¿Con quién juega? (amigos, hermanos</w:t>
      </w:r>
      <w:r w:rsidR="00BF2782">
        <w:t>) -------------------------------------------------------------------------</w:t>
      </w:r>
    </w:p>
    <w:p w:rsidR="00813D75" w:rsidRDefault="00813D75" w:rsidP="00813D75">
      <w:r>
        <w:t>¿Qué juegos prefiere?</w:t>
      </w:r>
      <w:r w:rsidR="00BF2782">
        <w:t>--------------------------- ¿</w:t>
      </w:r>
      <w:r>
        <w:t>Qué edades prefiere para jugar?-------------------------</w:t>
      </w:r>
    </w:p>
    <w:p w:rsidR="00813D75" w:rsidRDefault="00813D75" w:rsidP="00813D75"/>
    <w:p w:rsidR="00813D75" w:rsidRDefault="00813D75" w:rsidP="00813D75">
      <w:r>
        <w:t>AYUDAS TECNICAS</w:t>
      </w:r>
    </w:p>
    <w:p w:rsidR="00813D75" w:rsidRDefault="00813D75" w:rsidP="00813D75">
      <w:r>
        <w:t>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13D75" w:rsidRDefault="00813D75" w:rsidP="00813D75">
      <w:r>
        <w:t>DATOS DEL GRUPO FAMILIAR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8"/>
        <w:gridCol w:w="722"/>
        <w:gridCol w:w="1035"/>
        <w:gridCol w:w="1051"/>
        <w:gridCol w:w="1322"/>
        <w:gridCol w:w="1353"/>
        <w:gridCol w:w="611"/>
        <w:gridCol w:w="668"/>
      </w:tblGrid>
      <w:tr w:rsidR="00813D75" w:rsidRPr="00C06B87" w:rsidTr="000D6892">
        <w:tc>
          <w:tcPr>
            <w:tcW w:w="1123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APELLIDO Y NOMBRE</w:t>
            </w:r>
          </w:p>
        </w:tc>
        <w:tc>
          <w:tcPr>
            <w:tcW w:w="414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EDAD</w:t>
            </w:r>
          </w:p>
        </w:tc>
        <w:tc>
          <w:tcPr>
            <w:tcW w:w="593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VINCULO</w:t>
            </w:r>
          </w:p>
        </w:tc>
        <w:tc>
          <w:tcPr>
            <w:tcW w:w="603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DNI</w:t>
            </w:r>
          </w:p>
        </w:tc>
        <w:tc>
          <w:tcPr>
            <w:tcW w:w="758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OCUPACIÓN</w:t>
            </w:r>
          </w:p>
        </w:tc>
        <w:tc>
          <w:tcPr>
            <w:tcW w:w="776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ESTADO DE SALUD</w:t>
            </w:r>
          </w:p>
        </w:tc>
        <w:tc>
          <w:tcPr>
            <w:tcW w:w="733" w:type="pct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CONVIVEN</w:t>
            </w:r>
            <w:proofErr w:type="gramStart"/>
            <w:r w:rsidRPr="00C06B87">
              <w:t>?</w:t>
            </w:r>
            <w:proofErr w:type="gramEnd"/>
          </w:p>
        </w:tc>
      </w:tr>
      <w:tr w:rsidR="00813D75" w:rsidRPr="00C06B87" w:rsidTr="000D6892">
        <w:tc>
          <w:tcPr>
            <w:tcW w:w="1123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14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593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603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58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76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SI</w:t>
            </w:r>
          </w:p>
        </w:tc>
        <w:tc>
          <w:tcPr>
            <w:tcW w:w="38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NO</w:t>
            </w:r>
          </w:p>
        </w:tc>
      </w:tr>
      <w:tr w:rsidR="00813D75" w:rsidRPr="00C06B87" w:rsidTr="000D6892">
        <w:tc>
          <w:tcPr>
            <w:tcW w:w="112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12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12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12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12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</w:tbl>
    <w:p w:rsidR="00813D75" w:rsidRDefault="00813D75" w:rsidP="00813D75">
      <w:r>
        <w:lastRenderedPageBreak/>
        <w:t>CUIDADOR PRINCIPAL:</w:t>
      </w:r>
    </w:p>
    <w:tbl>
      <w:tblPr>
        <w:tblW w:w="505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851"/>
        <w:gridCol w:w="1133"/>
        <w:gridCol w:w="1416"/>
        <w:gridCol w:w="1842"/>
        <w:gridCol w:w="566"/>
        <w:gridCol w:w="675"/>
        <w:gridCol w:w="95"/>
      </w:tblGrid>
      <w:tr w:rsidR="00813D75" w:rsidRPr="00C06B87" w:rsidTr="000D6892">
        <w:trPr>
          <w:gridAfter w:val="1"/>
          <w:wAfter w:w="95" w:type="dxa"/>
        </w:trPr>
        <w:tc>
          <w:tcPr>
            <w:tcW w:w="1268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APELLIDO Y NOMBRE</w:t>
            </w:r>
          </w:p>
        </w:tc>
        <w:tc>
          <w:tcPr>
            <w:tcW w:w="483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EDAD</w:t>
            </w:r>
          </w:p>
        </w:tc>
        <w:tc>
          <w:tcPr>
            <w:tcW w:w="643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VINCULO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OCUPACIÓN</w:t>
            </w:r>
          </w:p>
        </w:tc>
        <w:tc>
          <w:tcPr>
            <w:tcW w:w="1045" w:type="pct"/>
            <w:vMerge w:val="restar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ESTADO DE SALUD</w:t>
            </w:r>
          </w:p>
        </w:tc>
        <w:tc>
          <w:tcPr>
            <w:tcW w:w="704" w:type="pct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CONVIVE</w:t>
            </w:r>
            <w:proofErr w:type="gramStart"/>
            <w:r w:rsidRPr="00C06B87">
              <w:t>?</w:t>
            </w:r>
            <w:proofErr w:type="gramEnd"/>
          </w:p>
        </w:tc>
      </w:tr>
      <w:tr w:rsidR="00813D75" w:rsidRPr="00C06B87" w:rsidTr="000D6892">
        <w:tc>
          <w:tcPr>
            <w:tcW w:w="1268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83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643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803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045" w:type="pct"/>
            <w:vMerge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21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SI</w:t>
            </w:r>
          </w:p>
        </w:tc>
        <w:tc>
          <w:tcPr>
            <w:tcW w:w="436" w:type="pct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NO</w:t>
            </w:r>
          </w:p>
        </w:tc>
      </w:tr>
      <w:tr w:rsidR="00813D75" w:rsidRPr="00C06B87" w:rsidTr="000D6892">
        <w:tc>
          <w:tcPr>
            <w:tcW w:w="1268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8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64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803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045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321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36" w:type="pct"/>
            <w:gridSpan w:val="2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268" w:type="pct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Lo acompaña a los servicios</w:t>
            </w:r>
            <w:proofErr w:type="gramStart"/>
            <w:r w:rsidRPr="00C06B87">
              <w:t>?</w:t>
            </w:r>
            <w:proofErr w:type="gramEnd"/>
          </w:p>
        </w:tc>
        <w:tc>
          <w:tcPr>
            <w:tcW w:w="3732" w:type="pct"/>
            <w:gridSpan w:val="7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</w:tbl>
    <w:p w:rsidR="00813D75" w:rsidRDefault="00813D75" w:rsidP="00813D75"/>
    <w:p w:rsidR="00813D75" w:rsidRDefault="00813D75" w:rsidP="00813D75">
      <w:r>
        <w:t>DATOS DE LA VIVIENDA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13D75" w:rsidRPr="00C06B87" w:rsidTr="000D6892"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Domicilio</w:t>
            </w:r>
          </w:p>
        </w:tc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Barrio</w:t>
            </w:r>
          </w:p>
        </w:tc>
      </w:tr>
      <w:tr w:rsidR="00813D75" w:rsidRPr="00C06B87" w:rsidTr="000D6892"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Cantidad de habitaciones</w:t>
            </w:r>
          </w:p>
        </w:tc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Servicios básicos</w:t>
            </w:r>
          </w:p>
        </w:tc>
      </w:tr>
      <w:tr w:rsidR="00813D75" w:rsidRPr="00C06B87" w:rsidTr="000D6892"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Adaptaciones de la vivienda</w:t>
            </w:r>
          </w:p>
        </w:tc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Barreras arquitectónicas</w:t>
            </w:r>
          </w:p>
        </w:tc>
      </w:tr>
      <w:tr w:rsidR="00813D75" w:rsidRPr="00C06B87" w:rsidTr="000D6892"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4322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</w:tbl>
    <w:p w:rsidR="00813D75" w:rsidRDefault="00813D75" w:rsidP="00813D75"/>
    <w:p w:rsidR="00813D75" w:rsidRDefault="00813D75" w:rsidP="00813D75">
      <w:r>
        <w:t>DATOS DEL BARRIO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13D75" w:rsidRPr="00C06B87" w:rsidTr="000D6892"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Barrio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Ubicación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Características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 xml:space="preserve">Servicios </w:t>
            </w:r>
          </w:p>
        </w:tc>
      </w:tr>
      <w:tr w:rsidR="00813D75" w:rsidRPr="00C06B87" w:rsidTr="000D6892"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Que recursos de la comunidad hay cerca de su casa</w:t>
            </w: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A cuales concurren</w:t>
            </w:r>
            <w:proofErr w:type="gramStart"/>
            <w:r w:rsidRPr="00C06B87">
              <w:t>?</w:t>
            </w:r>
            <w:proofErr w:type="gramEnd"/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</w:tbl>
    <w:p w:rsidR="00813D75" w:rsidRDefault="00813D75" w:rsidP="00813D75"/>
    <w:p w:rsidR="00813D75" w:rsidRDefault="00813D75" w:rsidP="00813D75">
      <w:r>
        <w:t>PRESTACIONES SOCIALES (ayudas que reciben, que organismos las brinda)</w:t>
      </w:r>
    </w:p>
    <w:p w:rsidR="00813D75" w:rsidRDefault="00813D75" w:rsidP="00813D7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13D75" w:rsidRDefault="00813D75" w:rsidP="00813D75"/>
    <w:p w:rsidR="00813D75" w:rsidRDefault="00813D75" w:rsidP="00813D75">
      <w:r>
        <w:t>PARTICIPACION /RECREACIÓN (actividades deportivas, culturales o religiosas que realiza el alumnos y/o su grupo familiar.</w:t>
      </w:r>
    </w:p>
    <w:p w:rsidR="00813D75" w:rsidRDefault="00813D75" w:rsidP="00813D7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13D75" w:rsidRDefault="00813D75" w:rsidP="00813D75"/>
    <w:p w:rsidR="00813D75" w:rsidRDefault="00813D75" w:rsidP="00813D75">
      <w:r>
        <w:t>PREFERENCIAS DEL ALUMNO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813D75" w:rsidRPr="00C06B87" w:rsidTr="000D6892">
        <w:tc>
          <w:tcPr>
            <w:tcW w:w="172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LE GUSTA</w:t>
            </w: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NO LE GUSTA</w:t>
            </w: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TEMORES</w:t>
            </w: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DESEOS</w:t>
            </w:r>
          </w:p>
        </w:tc>
      </w:tr>
      <w:tr w:rsidR="00813D75" w:rsidRPr="00C06B87" w:rsidTr="000D6892">
        <w:tc>
          <w:tcPr>
            <w:tcW w:w="172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ALIMENTOS</w:t>
            </w: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72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OBJETOS</w:t>
            </w: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72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ACTIVIDADES</w:t>
            </w: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72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JUEGOS</w:t>
            </w: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72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PERSONAS</w:t>
            </w: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72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AMBIENTES</w:t>
            </w: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72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  <w:r w:rsidRPr="00C06B87">
              <w:t>OTROS</w:t>
            </w: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  <w:tr w:rsidR="00813D75" w:rsidRPr="00C06B87" w:rsidTr="000D6892">
        <w:tc>
          <w:tcPr>
            <w:tcW w:w="1728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auto"/>
          </w:tcPr>
          <w:p w:rsidR="00813D75" w:rsidRPr="00C06B87" w:rsidRDefault="00813D75" w:rsidP="000D6892">
            <w:pPr>
              <w:spacing w:after="0" w:line="240" w:lineRule="auto"/>
            </w:pPr>
          </w:p>
        </w:tc>
      </w:tr>
    </w:tbl>
    <w:p w:rsidR="00813D75" w:rsidRDefault="00813D75" w:rsidP="00813D75"/>
    <w:p w:rsidR="00813D75" w:rsidRDefault="00813D75" w:rsidP="00813D75">
      <w:r>
        <w:t>TEMORES Y DESEOS DE LOS FAMILIARES</w:t>
      </w:r>
    </w:p>
    <w:p w:rsidR="00813D75" w:rsidRDefault="00813D75" w:rsidP="00813D7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13D75" w:rsidRDefault="00813D75" w:rsidP="00813D75"/>
    <w:p w:rsidR="00813D75" w:rsidRDefault="00813D75" w:rsidP="00813D75"/>
    <w:p w:rsidR="00813D75" w:rsidRDefault="00813D75" w:rsidP="00813D75">
      <w:r>
        <w:t>-----------------------------------                                                            --------------------------------------------</w:t>
      </w:r>
    </w:p>
    <w:p w:rsidR="00813D75" w:rsidRPr="005D034C" w:rsidRDefault="00813D75" w:rsidP="00813D75">
      <w:r>
        <w:t xml:space="preserve">  </w:t>
      </w:r>
      <w:proofErr w:type="gramStart"/>
      <w:r>
        <w:t xml:space="preserve">Firma del Entrevistado                                                                    </w:t>
      </w:r>
      <w:proofErr w:type="gramEnd"/>
      <w:r>
        <w:t xml:space="preserve"> Firma y sello del profesional</w:t>
      </w:r>
    </w:p>
    <w:p w:rsidR="00813D75" w:rsidRDefault="00813D75" w:rsidP="00813D75"/>
    <w:p w:rsidR="00813D75" w:rsidRPr="00CE1117" w:rsidRDefault="00813D75" w:rsidP="00813D75"/>
    <w:p w:rsidR="00813D75" w:rsidRPr="00CE1117" w:rsidRDefault="00813D75" w:rsidP="00813D75"/>
    <w:p w:rsidR="00813D75" w:rsidRPr="00CE1117" w:rsidRDefault="00813D75" w:rsidP="00813D75"/>
    <w:p w:rsidR="00813D75" w:rsidRPr="00CE1117" w:rsidRDefault="00813D75" w:rsidP="00813D75"/>
    <w:p w:rsidR="00813D75" w:rsidRDefault="00813D75" w:rsidP="00813D75"/>
    <w:p w:rsidR="00813D75" w:rsidRDefault="00813D75" w:rsidP="00813D75">
      <w:pPr>
        <w:tabs>
          <w:tab w:val="left" w:pos="4960"/>
        </w:tabs>
      </w:pPr>
      <w:r>
        <w:tab/>
      </w:r>
    </w:p>
    <w:p w:rsidR="00813D75" w:rsidRDefault="00813D75" w:rsidP="00813D75">
      <w:pPr>
        <w:tabs>
          <w:tab w:val="left" w:pos="4960"/>
        </w:tabs>
      </w:pPr>
    </w:p>
    <w:p w:rsidR="00813D75" w:rsidRDefault="00813D75" w:rsidP="00813D75">
      <w:pPr>
        <w:tabs>
          <w:tab w:val="left" w:pos="4960"/>
        </w:tabs>
      </w:pPr>
    </w:p>
    <w:p w:rsidR="00813D75" w:rsidRDefault="00813D75" w:rsidP="00813D75">
      <w:pPr>
        <w:tabs>
          <w:tab w:val="left" w:pos="4960"/>
        </w:tabs>
      </w:pPr>
    </w:p>
    <w:p w:rsidR="00813D75" w:rsidRDefault="00813D75" w:rsidP="00813D75">
      <w:pPr>
        <w:pStyle w:val="Ttulo"/>
      </w:pPr>
      <w:r>
        <w:lastRenderedPageBreak/>
        <w:t xml:space="preserve">Ficha área fonoaudiológica </w:t>
      </w:r>
    </w:p>
    <w:p w:rsidR="00813D75" w:rsidRDefault="00813D75" w:rsidP="00813D75">
      <w:pPr>
        <w:pStyle w:val="Default"/>
        <w:rPr>
          <w:rFonts w:asciiTheme="majorHAnsi" w:hAnsiTheme="majorHAnsi"/>
          <w:b/>
          <w:bCs/>
        </w:rPr>
      </w:pPr>
      <w:r w:rsidRPr="00E571C3">
        <w:rPr>
          <w:rFonts w:asciiTheme="majorHAnsi" w:hAnsiTheme="majorHAnsi"/>
          <w:b/>
          <w:bCs/>
        </w:rPr>
        <w:t>ÁREA: LENGUAJE Y COMUNICACIÓN – INTERACCIÓN</w:t>
      </w:r>
    </w:p>
    <w:p w:rsidR="00813D75" w:rsidRDefault="00813D75" w:rsidP="00813D75">
      <w:r>
        <w:t>Nombre y Apellido:……………………………………………………………………………………….</w:t>
      </w:r>
    </w:p>
    <w:p w:rsidR="00813D75" w:rsidRPr="00E571C3" w:rsidRDefault="00813D75" w:rsidP="00813D75">
      <w:pPr>
        <w:rPr>
          <w:rFonts w:asciiTheme="majorHAnsi" w:hAnsiTheme="majorHAnsi"/>
          <w:b/>
          <w:bCs/>
        </w:rPr>
      </w:pPr>
      <w:r>
        <w:t>DNI: ………………………………………………………………………………………………………………</w:t>
      </w:r>
    </w:p>
    <w:tbl>
      <w:tblPr>
        <w:tblW w:w="880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07"/>
      </w:tblGrid>
      <w:tr w:rsidR="00813D75" w:rsidRPr="00E571C3" w:rsidTr="000D6892">
        <w:trPr>
          <w:trHeight w:val="220"/>
        </w:trPr>
        <w:tc>
          <w:tcPr>
            <w:tcW w:w="8807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813D75" w:rsidRPr="00E571C3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FC0065">
                    <w:rPr>
                      <w:rFonts w:asciiTheme="majorHAnsi" w:hAnsiTheme="majorHAnsi"/>
                      <w:b/>
                    </w:rPr>
                    <w:t>ASPECTOS OBSERVADOS</w:t>
                  </w:r>
                </w:p>
                <w:p w:rsidR="00813D75" w:rsidRPr="00FC0065" w:rsidRDefault="00813D75" w:rsidP="000D6892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FC0065">
                    <w:rPr>
                      <w:rFonts w:asciiTheme="majorHAnsi" w:hAnsiTheme="majorHAnsi"/>
                      <w:b/>
                    </w:rPr>
                    <w:t>DATOS</w:t>
                  </w: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Resiste el contacto físico con la gente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Resiste tocar objetos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rPr>
                <w:trHeight w:val="466"/>
              </w:trPr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Hace contacto visual (ojo-ojo).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Acepta personas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Acepta objetos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813D75">
              <w:trPr>
                <w:trHeight w:val="588"/>
              </w:trPr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Acepta contacto con personas que no conoce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Tolera que lo toquen con las manos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Tolera la actividad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Coopera en las actividades que se proponen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Acepta el intercambio de turnos en las actividades (mi turno –tu turno).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Interactúa con un objeto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Interactúa con personas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Inicia después del modelo del interlocutor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Comienza de forma espontánea la acción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Mantiene la atención en las actividades (Anote el tiempo de atención)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Anticipa acciones y/o actividades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Interactúa con el grupo (juega con sus amigos del salón y /o de otro salón)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E571C3" w:rsidTr="000D6892">
              <w:tc>
                <w:tcPr>
                  <w:tcW w:w="4288" w:type="dxa"/>
                </w:tcPr>
                <w:p w:rsidR="00813D75" w:rsidRPr="00E571C3" w:rsidRDefault="00813D75" w:rsidP="00813D75">
                  <w:pPr>
                    <w:pStyle w:val="Sinespaciado"/>
                  </w:pPr>
                  <w:r w:rsidRPr="00E571C3">
                    <w:t>Imita a los demás</w:t>
                  </w:r>
                </w:p>
              </w:tc>
              <w:tc>
                <w:tcPr>
                  <w:tcW w:w="4288" w:type="dxa"/>
                </w:tcPr>
                <w:p w:rsidR="00813D75" w:rsidRPr="00E571C3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  <w:r w:rsidRPr="00E571C3">
              <w:rPr>
                <w:rFonts w:asciiTheme="majorHAnsi" w:hAnsiTheme="majorHAnsi"/>
              </w:rPr>
              <w:t xml:space="preserve"> </w:t>
            </w: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Pr="00E571C3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Pr="00E571C3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  <w:p w:rsidR="00813D75" w:rsidRPr="00E571C3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</w:tc>
      </w:tr>
      <w:tr w:rsidR="00813D75" w:rsidRPr="008D392D" w:rsidTr="000D6892">
        <w:trPr>
          <w:trHeight w:val="220"/>
        </w:trPr>
        <w:tc>
          <w:tcPr>
            <w:tcW w:w="8807" w:type="dxa"/>
          </w:tcPr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  <w:r w:rsidRPr="00FC0065">
              <w:rPr>
                <w:rFonts w:asciiTheme="majorHAnsi" w:hAnsiTheme="majorHAnsi"/>
                <w:b/>
                <w:u w:val="single"/>
              </w:rPr>
              <w:lastRenderedPageBreak/>
              <w:t>ÁREA: LENGUAJE Y COMUNICACIÓN– LENGUAJE</w:t>
            </w: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  <w:p w:rsidR="00813D75" w:rsidRPr="00FC006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W w:w="8576" w:type="dxa"/>
              <w:tblLayout w:type="fixed"/>
              <w:tblLook w:val="04A0" w:firstRow="1" w:lastRow="0" w:firstColumn="1" w:lastColumn="0" w:noHBand="0" w:noVBand="1"/>
            </w:tblPr>
            <w:tblGrid>
              <w:gridCol w:w="4378"/>
              <w:gridCol w:w="4198"/>
            </w:tblGrid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ASPECTOS OBSERVADOS                     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>DATOS</w:t>
                  </w: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Imita el movimiento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Imita gestos y señas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Inicia el diálogo</w:t>
                  </w:r>
                  <w:r w:rsidRPr="00FC0065">
                    <w:rPr>
                      <w:rFonts w:asciiTheme="majorHAnsi" w:hAnsiTheme="majorHAnsi"/>
                    </w:rPr>
                    <w:t xml:space="preserve"> corporal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Inicia</w:t>
                  </w:r>
                  <w:r w:rsidRPr="00FC0065">
                    <w:rPr>
                      <w:rFonts w:asciiTheme="majorHAnsi" w:hAnsiTheme="majorHAnsi"/>
                    </w:rPr>
                    <w:t xml:space="preserve"> el diálogo con los gestos y / o señas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Inicia un diálogo con palabras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Presenta habla repetitiva (ecolalia)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Hace preguntas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Dice los nombres de objetos y figuras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Dice nombres de personas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Proporciona información de su diario vivir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Participa en la conversaciones espontáneas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Comenta acerca de las escenas, objetos, historias y actividades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Habla frases en el lengua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je</w:t>
                  </w: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 de señas con 2, 3, 4 elementos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Habla frases en el lengua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je</w:t>
                  </w: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 oral con 2, 3, 4 elementos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Expresa sus necesidades, deseos y voluntad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Entiende órdenes simples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Entiende órdenes con varias informaciones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Sigue y comprende la trama de la historia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Relata los acontecimientos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Nombra los elementos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378" w:type="dxa"/>
                </w:tcPr>
                <w:p w:rsidR="00813D75" w:rsidRPr="00FC0065" w:rsidRDefault="00813D75" w:rsidP="000D6892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Prepara o crea situaciones en el contexto </w:t>
                  </w:r>
                </w:p>
              </w:tc>
              <w:tc>
                <w:tcPr>
                  <w:tcW w:w="4198" w:type="dxa"/>
                </w:tcPr>
                <w:p w:rsidR="00813D75" w:rsidRPr="00FC0065" w:rsidRDefault="00813D75" w:rsidP="000D6892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813D75" w:rsidRPr="00FC006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Pr="00FC006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  <w:r w:rsidRPr="00FC0065">
              <w:rPr>
                <w:rFonts w:asciiTheme="majorHAnsi" w:hAnsiTheme="majorHAnsi"/>
                <w:b/>
                <w:bCs/>
                <w:u w:val="single"/>
              </w:rPr>
              <w:lastRenderedPageBreak/>
              <w:t>ÁREA: LENGUAJE Y COMUNICACIÓN – COMUNICACIÓN EXPRESIVA</w:t>
            </w: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Hace movimientos corporales y expresiones faciales. Ejemplo: (sonríe, llora, juega en el suelo, hace muecas, mueve sus piernas y brazos)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Se hace uso de objetos de referencia (real, concreto, parte de objetos en la tarjeta)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Utiliza un sistema de calendarios (caja de terminado, tenga en cuenta el número de actividades organizadas en el calendario)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Gestos naturales y / o contextuales </w:t>
                  </w:r>
                </w:p>
              </w:tc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Utiliza señas aisladas de la lengua de señas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Utiliza la lengua de señas estructurada </w:t>
                  </w:r>
                </w:p>
              </w:tc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Vocaliza (balbucea y sílabas) </w:t>
                  </w:r>
                </w:p>
              </w:tc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Habla palabras aisladas </w:t>
                  </w:r>
                </w:p>
              </w:tc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Utiliza el lenguaje oral estructurado </w:t>
                  </w:r>
                </w:p>
              </w:tc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Usa fotos, imágenes, dibujos y PCS </w:t>
                  </w:r>
                </w:p>
              </w:tc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Utiliza la comunicación alternativa y los recursos de tecnología asistida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813D75" w:rsidRPr="00441ED4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  <w:r w:rsidRPr="00441ED4">
              <w:rPr>
                <w:rFonts w:asciiTheme="majorHAnsi" w:hAnsiTheme="majorHAnsi"/>
                <w:b/>
                <w:bCs/>
                <w:u w:val="single"/>
              </w:rPr>
              <w:lastRenderedPageBreak/>
              <w:t>ÁREA: LENGUAJE Y COMUNICACIÓN – COMUNICACIÓN RECEPTIVA</w:t>
            </w:r>
          </w:p>
          <w:p w:rsidR="00813D75" w:rsidRPr="00FC006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Pr="00FC006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expresiones faciales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claves táctiles de movimiento y de contexto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rPr>
                <w:trHeight w:val="238"/>
              </w:trPr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claves objeto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objetos de referencia (real, concreto y cartón)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 secuencia de actividades del calendario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los gestos naturales y / o contexto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señas aisladas de la lengua de señas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palabras aisladas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lengua oral estructurado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fotografías, imágenes y símbolos de la PCS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otras formas de comunicación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813D75" w:rsidRPr="00FC006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Pr="007D5F39" w:rsidRDefault="00813D75" w:rsidP="000D6892">
            <w:pPr>
              <w:pStyle w:val="Default"/>
              <w:ind w:left="720"/>
              <w:rPr>
                <w:rFonts w:asciiTheme="majorHAnsi" w:hAnsiTheme="majorHAnsi"/>
                <w:b/>
                <w:u w:val="single"/>
              </w:rPr>
            </w:pPr>
            <w:r w:rsidRPr="007D5F39">
              <w:rPr>
                <w:rFonts w:asciiTheme="majorHAnsi" w:hAnsiTheme="majorHAnsi"/>
                <w:b/>
                <w:u w:val="single"/>
              </w:rPr>
              <w:t>TEST DE PEABODY:</w:t>
            </w:r>
          </w:p>
          <w:p w:rsidR="00813D75" w:rsidRPr="007D5F39" w:rsidRDefault="00813D75" w:rsidP="000D6892">
            <w:pPr>
              <w:pStyle w:val="Default"/>
              <w:ind w:left="720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Pr="00FC006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  <w:r w:rsidRPr="00441ED4">
              <w:rPr>
                <w:rFonts w:asciiTheme="majorHAnsi" w:hAnsiTheme="majorHAnsi"/>
                <w:b/>
                <w:bCs/>
                <w:u w:val="single"/>
              </w:rPr>
              <w:t>ÁREA: DISFAGIA Y ALIMENTACIÓN</w:t>
            </w:r>
          </w:p>
          <w:p w:rsidR="00813D75" w:rsidRPr="00441ED4" w:rsidRDefault="00813D75" w:rsidP="000D6892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pPr w:leftFromText="141" w:rightFromText="141" w:vertAnchor="text" w:horzAnchor="margin" w:tblpY="-27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Rutinas de alimentación. Hora de comer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Cuáles son los alimentos que hacen parte de la rutina de alimentación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Sitio que se alimenta. (</w:t>
                  </w:r>
                  <w:proofErr w:type="spellStart"/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Ej</w:t>
                  </w:r>
                  <w:proofErr w:type="spellEnd"/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: en la falda, mobiliario)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Posicionamiento y postura </w:t>
                  </w:r>
                </w:p>
              </w:tc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Come solo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Necesita persona de apoyo para alimentarlo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Necesita de herramientas adaptadas para la alimentación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Cantidad de alimentos que come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Temperatura : comida , como le gusta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Consistencia de los alimentos: sólidos, líquidos o en pasta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Procesador de alimentos: golpear, triturado, tamizado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Presencia de tos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Ahogo por bloqueo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Manipula el alimento en la cavidad oral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Alimentos que prefiere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Los alimentos que rechaza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Restricción de comidas. (alergias, intolerancia)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dulce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salado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granulado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helado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caliente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Preferencia por temperaturas calientes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Preferencia por temperatura fría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Pasa la lengua por los objetos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alimentos nuevos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Preferencia por líquidos 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813D75" w:rsidRPr="00FC0065" w:rsidTr="000D6892"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Preferencia por comida pastosa</w:t>
                  </w:r>
                </w:p>
              </w:tc>
              <w:tc>
                <w:tcPr>
                  <w:tcW w:w="4288" w:type="dxa"/>
                </w:tcPr>
                <w:p w:rsidR="00813D75" w:rsidRPr="00FC0065" w:rsidRDefault="00813D75" w:rsidP="000D689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813D75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  <w:r w:rsidRPr="007D5F39">
              <w:rPr>
                <w:rFonts w:asciiTheme="majorHAnsi" w:hAnsiTheme="majorHAnsi"/>
                <w:b/>
                <w:u w:val="single"/>
              </w:rPr>
              <w:t>SISTEMA ESTOMATOGNÁTICO:</w:t>
            </w: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813D75" w:rsidRPr="007D5F39" w:rsidRDefault="00813D75" w:rsidP="000D6892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</w:rPr>
            </w:pP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</w:rPr>
            </w:pPr>
            <w:r w:rsidRPr="007D5F39">
              <w:rPr>
                <w:rFonts w:asciiTheme="majorHAnsi" w:hAnsiTheme="majorHAnsi"/>
                <w:b/>
                <w:u w:val="single"/>
              </w:rPr>
              <w:t>PRAXIAS OROFACIALES/ VEGETATIVAS</w:t>
            </w:r>
            <w:r>
              <w:rPr>
                <w:rFonts w:asciiTheme="majorHAnsi" w:hAnsiTheme="majorHAnsi"/>
                <w:b/>
              </w:rPr>
              <w:t>:</w:t>
            </w:r>
          </w:p>
          <w:p w:rsidR="00813D75" w:rsidRDefault="00813D75" w:rsidP="000D6892">
            <w:pPr>
              <w:pStyle w:val="Default"/>
              <w:rPr>
                <w:rFonts w:asciiTheme="majorHAnsi" w:hAnsiTheme="majorHAnsi"/>
                <w:b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813D75" w:rsidTr="000D6892"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IMITATIVAS</w:t>
                  </w:r>
                </w:p>
              </w:tc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A LA ORDEN VERBAL</w:t>
                  </w:r>
                </w:p>
              </w:tc>
            </w:tr>
            <w:tr w:rsidR="00813D75" w:rsidTr="000D6892"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4288" w:type="dxa"/>
                </w:tcPr>
                <w:p w:rsidR="00813D75" w:rsidRDefault="00813D75" w:rsidP="000D6892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</w:tc>
            </w:tr>
          </w:tbl>
          <w:p w:rsidR="00813D75" w:rsidRPr="007D5F39" w:rsidRDefault="00813D75" w:rsidP="000D6892">
            <w:pPr>
              <w:pStyle w:val="Default"/>
              <w:rPr>
                <w:rFonts w:asciiTheme="majorHAnsi" w:hAnsiTheme="majorHAnsi"/>
                <w:b/>
              </w:rPr>
            </w:pPr>
          </w:p>
          <w:p w:rsidR="00813D75" w:rsidRPr="007D5F39" w:rsidRDefault="00813D75" w:rsidP="000D6892">
            <w:pPr>
              <w:pStyle w:val="Default"/>
              <w:rPr>
                <w:rFonts w:asciiTheme="majorHAnsi" w:hAnsiTheme="majorHAnsi"/>
                <w:b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Pr="00FC006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813D75" w:rsidRPr="00FC0065" w:rsidRDefault="00813D75" w:rsidP="000D6892">
            <w:pPr>
              <w:pStyle w:val="Default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  <w:r w:rsidRPr="00F05181">
              <w:rPr>
                <w:rFonts w:asciiTheme="majorHAnsi" w:hAnsiTheme="majorHAnsi"/>
                <w:b/>
                <w:u w:val="single"/>
              </w:rPr>
              <w:t>ASPECTOS FONOLÓGICOS</w:t>
            </w:r>
            <w:r>
              <w:rPr>
                <w:rFonts w:asciiTheme="majorHAnsi" w:hAnsiTheme="majorHAnsi"/>
              </w:rPr>
              <w:t>: (Test de orientación)</w:t>
            </w: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  <w:r w:rsidRPr="00114740">
              <w:rPr>
                <w:rFonts w:asciiTheme="majorHAnsi" w:hAnsiTheme="majorHAnsi"/>
                <w:b/>
                <w:u w:val="single"/>
              </w:rPr>
              <w:t>NIVEL MORFOSINTÁCTICO:</w:t>
            </w: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13D75" w:rsidRPr="00114740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13D75" w:rsidRPr="00114740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  <w:r w:rsidRPr="00114740">
              <w:rPr>
                <w:rFonts w:asciiTheme="majorHAnsi" w:hAnsiTheme="majorHAnsi"/>
                <w:b/>
                <w:u w:val="single"/>
              </w:rPr>
              <w:t>ASPECTOS SEMÁNTICOS</w:t>
            </w:r>
            <w:r>
              <w:rPr>
                <w:rFonts w:asciiTheme="majorHAnsi" w:hAnsiTheme="majorHAnsi"/>
              </w:rPr>
              <w:t>:</w:t>
            </w: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  <w:b/>
              </w:rPr>
            </w:pPr>
            <w:r w:rsidRPr="00F05181">
              <w:rPr>
                <w:rFonts w:asciiTheme="majorHAnsi" w:hAnsiTheme="majorHAnsi"/>
                <w:b/>
              </w:rPr>
              <w:t>TEST DE ORIENTACIÓN</w:t>
            </w:r>
            <w:r>
              <w:rPr>
                <w:rFonts w:asciiTheme="majorHAnsi" w:hAnsiTheme="majorHAnsi"/>
                <w:b/>
              </w:rPr>
              <w:t>:</w:t>
            </w: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  <w:b/>
              </w:rPr>
            </w:pPr>
          </w:p>
          <w:p w:rsidR="00813D75" w:rsidRDefault="00813D75" w:rsidP="000D6892">
            <w:pPr>
              <w:pStyle w:val="Default"/>
              <w:ind w:left="720"/>
              <w:jc w:val="both"/>
              <w:rPr>
                <w:rFonts w:asciiTheme="majorHAnsi" w:hAnsiTheme="majorHAnsi"/>
                <w:b/>
              </w:rPr>
            </w:pPr>
          </w:p>
          <w:p w:rsidR="00813D75" w:rsidRPr="00F05181" w:rsidRDefault="00813D75" w:rsidP="000D6892">
            <w:pPr>
              <w:pStyle w:val="Default"/>
              <w:ind w:left="720"/>
              <w:rPr>
                <w:rFonts w:asciiTheme="majorHAnsi" w:hAnsiTheme="majorHAnsi"/>
                <w:b/>
              </w:rPr>
            </w:pPr>
          </w:p>
          <w:p w:rsidR="00813D75" w:rsidRPr="00FC0065" w:rsidRDefault="00813D75" w:rsidP="000D6892">
            <w:pPr>
              <w:pStyle w:val="Default"/>
              <w:ind w:left="720"/>
              <w:rPr>
                <w:rFonts w:asciiTheme="majorHAnsi" w:hAnsiTheme="majorHAnsi"/>
              </w:rPr>
            </w:pPr>
          </w:p>
        </w:tc>
      </w:tr>
    </w:tbl>
    <w:p w:rsidR="00813D75" w:rsidRDefault="00813D75" w:rsidP="00813D75">
      <w:pPr>
        <w:pStyle w:val="Default"/>
      </w:pPr>
    </w:p>
    <w:p w:rsidR="00813D75" w:rsidRDefault="00813D75" w:rsidP="00813D75">
      <w:pPr>
        <w:tabs>
          <w:tab w:val="left" w:pos="4960"/>
        </w:tabs>
      </w:pPr>
    </w:p>
    <w:p w:rsidR="00813D75" w:rsidRDefault="00813D75" w:rsidP="00813D75">
      <w:pPr>
        <w:tabs>
          <w:tab w:val="left" w:pos="4960"/>
        </w:tabs>
      </w:pPr>
    </w:p>
    <w:p w:rsidR="00813D75" w:rsidRDefault="00813D75" w:rsidP="00813D75">
      <w:pPr>
        <w:tabs>
          <w:tab w:val="left" w:pos="4960"/>
        </w:tabs>
      </w:pPr>
    </w:p>
    <w:p w:rsidR="00813D75" w:rsidRDefault="00813D75" w:rsidP="00813D75">
      <w:pPr>
        <w:tabs>
          <w:tab w:val="left" w:pos="4960"/>
        </w:tabs>
      </w:pPr>
    </w:p>
    <w:p w:rsidR="00813D75" w:rsidRPr="00723D19" w:rsidRDefault="00813D75" w:rsidP="00813D75">
      <w:pPr>
        <w:pStyle w:val="Ttulo"/>
      </w:pPr>
      <w:r>
        <w:t>Ficha psicopedagógica / psicológica</w:t>
      </w:r>
      <w:r w:rsidRPr="00723D19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6"/>
        <w:gridCol w:w="4324"/>
      </w:tblGrid>
      <w:tr w:rsidR="00813D75" w:rsidRPr="00921540" w:rsidTr="000D6892">
        <w:tc>
          <w:tcPr>
            <w:tcW w:w="4396" w:type="dxa"/>
          </w:tcPr>
          <w:p w:rsidR="00813D75" w:rsidRPr="00CE1117" w:rsidRDefault="00813D75" w:rsidP="000D6892">
            <w:pPr>
              <w:rPr>
                <w:b/>
                <w:sz w:val="28"/>
                <w:szCs w:val="28"/>
              </w:rPr>
            </w:pPr>
            <w:r w:rsidRPr="00CE1117">
              <w:rPr>
                <w:b/>
                <w:sz w:val="28"/>
                <w:szCs w:val="28"/>
              </w:rPr>
              <w:t xml:space="preserve">Nombre y apellido: </w:t>
            </w:r>
          </w:p>
          <w:p w:rsidR="00813D75" w:rsidRPr="00CE1117" w:rsidRDefault="00813D75" w:rsidP="000D6892">
            <w:pPr>
              <w:rPr>
                <w:b/>
                <w:sz w:val="28"/>
                <w:szCs w:val="28"/>
              </w:rPr>
            </w:pPr>
            <w:r w:rsidRPr="00CE1117">
              <w:rPr>
                <w:b/>
                <w:sz w:val="28"/>
                <w:szCs w:val="28"/>
              </w:rPr>
              <w:t>DNI:</w:t>
            </w:r>
          </w:p>
        </w:tc>
        <w:tc>
          <w:tcPr>
            <w:tcW w:w="4325" w:type="dxa"/>
          </w:tcPr>
          <w:p w:rsidR="00813D75" w:rsidRPr="00CE1117" w:rsidRDefault="00813D75" w:rsidP="000D6892">
            <w:pPr>
              <w:rPr>
                <w:b/>
                <w:sz w:val="28"/>
                <w:szCs w:val="28"/>
              </w:rPr>
            </w:pPr>
            <w:r w:rsidRPr="00CE1117">
              <w:rPr>
                <w:b/>
                <w:sz w:val="28"/>
                <w:szCs w:val="28"/>
              </w:rPr>
              <w:t>Fecha  de evaluación :</w:t>
            </w:r>
          </w:p>
        </w:tc>
      </w:tr>
      <w:tr w:rsidR="00813D75" w:rsidRPr="00921540" w:rsidTr="000D6892">
        <w:tc>
          <w:tcPr>
            <w:tcW w:w="4396" w:type="dxa"/>
          </w:tcPr>
          <w:p w:rsidR="00813D75" w:rsidRPr="00921540" w:rsidRDefault="00813D75" w:rsidP="000D6892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Instrumentos administrados :</w:t>
            </w: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</w:tr>
      <w:tr w:rsidR="00813D75" w:rsidRPr="00921540" w:rsidTr="000D6892">
        <w:tc>
          <w:tcPr>
            <w:tcW w:w="4396" w:type="dxa"/>
          </w:tcPr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 xml:space="preserve">Test gestáltico viso- motor Bender </w:t>
            </w: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Cuantitativo:</w:t>
            </w:r>
          </w:p>
          <w:p w:rsidR="00813D75" w:rsidRDefault="00813D75" w:rsidP="000D6892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Cualitativo :</w:t>
            </w: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</w:tr>
      <w:tr w:rsidR="00813D75" w:rsidRPr="00921540" w:rsidTr="000D6892">
        <w:tc>
          <w:tcPr>
            <w:tcW w:w="4396" w:type="dxa"/>
          </w:tcPr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WISC III</w:t>
            </w: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</w:tr>
      <w:tr w:rsidR="00813D75" w:rsidRPr="00921540" w:rsidTr="000D6892">
        <w:tc>
          <w:tcPr>
            <w:tcW w:w="4396" w:type="dxa"/>
          </w:tcPr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Test  D. F. H</w:t>
            </w: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</w:tr>
      <w:tr w:rsidR="00813D75" w:rsidRPr="00921540" w:rsidTr="000D6892">
        <w:tc>
          <w:tcPr>
            <w:tcW w:w="4396" w:type="dxa"/>
          </w:tcPr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 xml:space="preserve">Test  de la familia </w:t>
            </w:r>
            <w:proofErr w:type="spellStart"/>
            <w:r>
              <w:rPr>
                <w:sz w:val="28"/>
                <w:szCs w:val="28"/>
              </w:rPr>
              <w:t>kinética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  <w:r w:rsidRPr="00723D19">
              <w:rPr>
                <w:sz w:val="28"/>
                <w:szCs w:val="28"/>
              </w:rPr>
              <w:t>Desiderativo</w:t>
            </w: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</w:tr>
      <w:tr w:rsidR="00813D75" w:rsidRPr="00921540" w:rsidTr="000D6892">
        <w:tc>
          <w:tcPr>
            <w:tcW w:w="4396" w:type="dxa"/>
          </w:tcPr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Peabody</w:t>
            </w:r>
            <w:proofErr w:type="spellEnd"/>
            <w:r>
              <w:rPr>
                <w:sz w:val="28"/>
                <w:szCs w:val="28"/>
              </w:rPr>
              <w:t xml:space="preserve"> ( nivel receptivo y vocabulario ) </w:t>
            </w: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</w:tr>
      <w:tr w:rsidR="00813D75" w:rsidRPr="00921540" w:rsidTr="000D6892">
        <w:tc>
          <w:tcPr>
            <w:tcW w:w="4396" w:type="dxa"/>
          </w:tcPr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Juego libre :</w:t>
            </w: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Default="00813D75" w:rsidP="000D6892">
            <w:pPr>
              <w:rPr>
                <w:sz w:val="28"/>
                <w:szCs w:val="28"/>
              </w:rPr>
            </w:pPr>
          </w:p>
          <w:p w:rsidR="00813D75" w:rsidRPr="00921540" w:rsidRDefault="00813D75" w:rsidP="000D6892">
            <w:pPr>
              <w:rPr>
                <w:sz w:val="28"/>
                <w:szCs w:val="28"/>
              </w:rPr>
            </w:pPr>
          </w:p>
        </w:tc>
      </w:tr>
    </w:tbl>
    <w:p w:rsidR="00813D75" w:rsidRPr="00921540" w:rsidRDefault="00813D75" w:rsidP="00813D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OBSERVACIONES :</w:t>
      </w:r>
      <w:proofErr w:type="gramEnd"/>
    </w:p>
    <w:p w:rsidR="00813D75" w:rsidRDefault="00813D75" w:rsidP="00813D75">
      <w:pPr>
        <w:tabs>
          <w:tab w:val="left" w:pos="4960"/>
        </w:tabs>
      </w:pPr>
    </w:p>
    <w:p w:rsidR="00813D75" w:rsidRPr="00CE1117" w:rsidRDefault="00813D75" w:rsidP="00813D75">
      <w:pPr>
        <w:pStyle w:val="Ttulo"/>
      </w:pPr>
      <w:r w:rsidRPr="00CE1117">
        <w:lastRenderedPageBreak/>
        <w:t>Ficha área educativa</w:t>
      </w:r>
    </w:p>
    <w:p w:rsidR="00813D75" w:rsidRPr="00ED62A1" w:rsidRDefault="00813D75" w:rsidP="00813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1"/>
        <w:gridCol w:w="4279"/>
      </w:tblGrid>
      <w:tr w:rsidR="00813D75" w:rsidTr="000D6892">
        <w:tc>
          <w:tcPr>
            <w:tcW w:w="5303" w:type="dxa"/>
          </w:tcPr>
          <w:p w:rsidR="00813D75" w:rsidRPr="00180EF2" w:rsidRDefault="00813D75" w:rsidP="000D68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Aspectos observados</w:t>
            </w:r>
          </w:p>
        </w:tc>
        <w:tc>
          <w:tcPr>
            <w:tcW w:w="5304" w:type="dxa"/>
          </w:tcPr>
          <w:p w:rsidR="00813D75" w:rsidRPr="00180EF2" w:rsidRDefault="00813D75" w:rsidP="000D68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0EF2">
              <w:rPr>
                <w:rFonts w:ascii="Arial" w:hAnsi="Arial" w:cs="Arial"/>
                <w:b/>
                <w:sz w:val="24"/>
                <w:szCs w:val="24"/>
              </w:rPr>
              <w:t>Datos de la evaluación- describir</w:t>
            </w: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Discrimina objetos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 la función de los objetos – juguetes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 autonomía para realizar actividades: cuidados personales, alimentación, organización de materiales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Demuestra entendimiento de causa – efecto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 las partes del cuerpo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Imita al otro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Lleva a cabo el  juego simbólico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Comparte juguetes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Maneja materiales como arcilla, arena, pintura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Hace uso de materiales como lápices, tijeras, gomas,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plasticola</w:t>
            </w:r>
            <w:proofErr w:type="spellEnd"/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 similitudes y diferencias entre los objetos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Clasifica objetos – ver criterios que utiliza – 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Establece seriaciones entre elementos. Uso de cuantificadores: muchos, pocos, algunos, ninguno. 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Maneja  conceptos como grande- pequeño, dentro – fuera, arriba – abajo.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 su nombre por escrito, a un lado, al otro.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Reconoce colores primarios-secundarios. 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Resuelve problemas de la vida cotidiana 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Pone atención a los dibujos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Dibuja con o sin intención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Respeta los límites en el uso del papel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interés por las letras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escritura espontánea usa signos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pseudo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-letras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 letras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y escribe su nombre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y escribe otras palabras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Asocia la palabra escrita con el objeto 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Copia palabras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Diferencia  letras 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Interés por la música (reproduce movimientos al oír una música, sigue el ritmo)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lectura global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Escribe palabras – oraciones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expresa con intencionalidad en un texto escrito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lectura comprensiva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espontáneamente hasta…..número.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Relaciones de menor – mayor- igual- anterior- posterior-entre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Reconocimiento de números escritos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Escritura de números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Resuelve problemas ligados a :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agregar- juntar – quitar – unir  - partir - repartir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Conoce figuras y cuerpos geométricos: redondo, cuadrado, triángulo, rectángulo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Resuelve problemas ligados a: agregar-juntar-quitar-unir-partir-repartir.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 números para designar posición: primero – segundo,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Noción de doble y mitad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de números naturales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 de números naturales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 de números naturales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División de números naturales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Resolución de problemas utilizando las cuatro operaciones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 patrones-medidas no convencionales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 medidas convencionales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Nociones temporales: antes- después, momentos del día, ayer – hoy – mañana, meses del año, hora</w:t>
            </w: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3D75" w:rsidTr="000D6892">
        <w:tc>
          <w:tcPr>
            <w:tcW w:w="5303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 del dinero</w:t>
            </w:r>
          </w:p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813D75" w:rsidRDefault="00813D75" w:rsidP="000D6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13D75" w:rsidRPr="00A952D6" w:rsidRDefault="00813D75" w:rsidP="00813D75">
      <w:pPr>
        <w:rPr>
          <w:rFonts w:ascii="Arial" w:hAnsi="Arial" w:cs="Arial"/>
          <w:sz w:val="24"/>
          <w:szCs w:val="24"/>
        </w:rPr>
      </w:pPr>
    </w:p>
    <w:p w:rsidR="00813D75" w:rsidRPr="00CE1117" w:rsidRDefault="00813D75" w:rsidP="00813D75">
      <w:pPr>
        <w:tabs>
          <w:tab w:val="left" w:pos="4960"/>
        </w:tabs>
      </w:pPr>
    </w:p>
    <w:p w:rsidR="00802EBA" w:rsidRDefault="00802EBA">
      <w:bookmarkStart w:id="0" w:name="_GoBack"/>
      <w:bookmarkEnd w:id="0"/>
    </w:p>
    <w:sectPr w:rsidR="00802EBA" w:rsidSect="0001457F">
      <w:headerReference w:type="default" r:id="rId9"/>
      <w:footerReference w:type="default" r:id="rId10"/>
      <w:pgSz w:w="11906" w:h="16838"/>
      <w:pgMar w:top="1417" w:right="1701" w:bottom="1417" w:left="170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EF9" w:rsidRDefault="001E7EF9" w:rsidP="00DC13FF">
      <w:pPr>
        <w:spacing w:after="0" w:line="240" w:lineRule="auto"/>
      </w:pPr>
      <w:r>
        <w:separator/>
      </w:r>
    </w:p>
  </w:endnote>
  <w:endnote w:type="continuationSeparator" w:id="0">
    <w:p w:rsidR="001E7EF9" w:rsidRDefault="001E7EF9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56688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0260C2" w:rsidRDefault="000260C2">
            <w:pPr>
              <w:pStyle w:val="Piedepgina"/>
              <w:jc w:val="right"/>
            </w:pPr>
            <w:r>
              <w:t xml:space="preserve">Página </w:t>
            </w:r>
            <w:r w:rsidR="00E618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618DD">
              <w:rPr>
                <w:b/>
                <w:sz w:val="24"/>
                <w:szCs w:val="24"/>
              </w:rPr>
              <w:fldChar w:fldCharType="separate"/>
            </w:r>
            <w:r w:rsidR="00BF2782">
              <w:rPr>
                <w:b/>
                <w:noProof/>
              </w:rPr>
              <w:t>18</w:t>
            </w:r>
            <w:r w:rsidR="00E618DD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E618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618DD">
              <w:rPr>
                <w:b/>
                <w:sz w:val="24"/>
                <w:szCs w:val="24"/>
              </w:rPr>
              <w:fldChar w:fldCharType="separate"/>
            </w:r>
            <w:r w:rsidR="00BF2782">
              <w:rPr>
                <w:b/>
                <w:noProof/>
              </w:rPr>
              <w:t>18</w:t>
            </w:r>
            <w:r w:rsidR="00E618D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260C2" w:rsidRPr="00C125E7" w:rsidRDefault="000260C2" w:rsidP="0001457F">
    <w:pPr>
      <w:pStyle w:val="Piedepgina"/>
      <w:jc w:val="center"/>
      <w:rPr>
        <w:lang w:val="es-ES_tradnl"/>
      </w:rPr>
    </w:pPr>
    <w:r>
      <w:t>S</w:t>
    </w:r>
    <w:r w:rsidRPr="00C125E7">
      <w:t>istema Descentralizado para la Administración de Legajos</w:t>
    </w:r>
  </w:p>
  <w:p w:rsidR="000260C2" w:rsidRPr="0005157B" w:rsidRDefault="000260C2" w:rsidP="0005157B">
    <w:pPr>
      <w:pStyle w:val="Piedepgina"/>
      <w:jc w:val="center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EF9" w:rsidRDefault="001E7EF9" w:rsidP="00DC13FF">
      <w:pPr>
        <w:spacing w:after="0" w:line="240" w:lineRule="auto"/>
      </w:pPr>
      <w:r>
        <w:separator/>
      </w:r>
    </w:p>
  </w:footnote>
  <w:footnote w:type="continuationSeparator" w:id="0">
    <w:p w:rsidR="001E7EF9" w:rsidRDefault="001E7EF9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0C2" w:rsidRPr="0005157B" w:rsidRDefault="000260C2" w:rsidP="00DC13FF">
    <w:pPr>
      <w:spacing w:after="0" w:line="240" w:lineRule="auto"/>
      <w:rPr>
        <w:b/>
      </w:rPr>
    </w:pPr>
    <w:r w:rsidRPr="00DC13FF">
      <w:rPr>
        <w:b/>
        <w:noProof/>
      </w:rPr>
      <w:drawing>
        <wp:anchor distT="0" distB="0" distL="114300" distR="114300" simplePos="0" relativeHeight="251658240" behindDoc="0" locked="0" layoutInCell="1" allowOverlap="1" wp14:anchorId="67123BD2" wp14:editId="418DC76C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0260C2" w:rsidRDefault="000260C2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0260C2" w:rsidRDefault="000260C2" w:rsidP="00A23FD3">
    <w:pPr>
      <w:pBdr>
        <w:bottom w:val="single" w:sz="12" w:space="1" w:color="auto"/>
      </w:pBdr>
      <w:spacing w:after="0" w:line="240" w:lineRule="auto"/>
      <w:jc w:val="right"/>
      <w:rPr>
        <w:b/>
      </w:rPr>
    </w:pPr>
    <w:r>
      <w:rPr>
        <w:b/>
      </w:rPr>
      <w:tab/>
      <w:t xml:space="preserve">   </w:t>
    </w:r>
    <w:r>
      <w:rPr>
        <w:b/>
      </w:rPr>
      <w:tab/>
    </w:r>
    <w:r w:rsidR="00A1052C">
      <w:rPr>
        <w:b/>
      </w:rPr>
      <w:t>Anexo</w:t>
    </w:r>
  </w:p>
  <w:p w:rsidR="000260C2" w:rsidRDefault="000260C2" w:rsidP="00DC13FF">
    <w:pPr>
      <w:spacing w:after="0" w:line="240" w:lineRule="aut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2135"/>
    <w:multiLevelType w:val="hybridMultilevel"/>
    <w:tmpl w:val="59AA2E52"/>
    <w:lvl w:ilvl="0" w:tplc="727EC8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3036A"/>
    <w:multiLevelType w:val="hybridMultilevel"/>
    <w:tmpl w:val="A654589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BF1435"/>
    <w:multiLevelType w:val="hybridMultilevel"/>
    <w:tmpl w:val="0EA06710"/>
    <w:lvl w:ilvl="0" w:tplc="336E85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305"/>
    <w:rsid w:val="0001457F"/>
    <w:rsid w:val="000260C2"/>
    <w:rsid w:val="00046A30"/>
    <w:rsid w:val="0005157B"/>
    <w:rsid w:val="00067510"/>
    <w:rsid w:val="0010272C"/>
    <w:rsid w:val="00113AEB"/>
    <w:rsid w:val="001250C5"/>
    <w:rsid w:val="00127491"/>
    <w:rsid w:val="001D1FCC"/>
    <w:rsid w:val="001E7EF9"/>
    <w:rsid w:val="002A14D2"/>
    <w:rsid w:val="002F6299"/>
    <w:rsid w:val="00395853"/>
    <w:rsid w:val="003A279E"/>
    <w:rsid w:val="003C68AA"/>
    <w:rsid w:val="003D462A"/>
    <w:rsid w:val="004A6305"/>
    <w:rsid w:val="004D024C"/>
    <w:rsid w:val="0054274E"/>
    <w:rsid w:val="005A6D78"/>
    <w:rsid w:val="00612996"/>
    <w:rsid w:val="0062083C"/>
    <w:rsid w:val="006528FA"/>
    <w:rsid w:val="0065694D"/>
    <w:rsid w:val="006C27F9"/>
    <w:rsid w:val="00702C09"/>
    <w:rsid w:val="00714C46"/>
    <w:rsid w:val="007C3B95"/>
    <w:rsid w:val="00802EBA"/>
    <w:rsid w:val="008052BE"/>
    <w:rsid w:val="00813D75"/>
    <w:rsid w:val="008204BD"/>
    <w:rsid w:val="00835839"/>
    <w:rsid w:val="00842276"/>
    <w:rsid w:val="00914086"/>
    <w:rsid w:val="009417F1"/>
    <w:rsid w:val="00982067"/>
    <w:rsid w:val="009B31B8"/>
    <w:rsid w:val="00A1052C"/>
    <w:rsid w:val="00A23FD3"/>
    <w:rsid w:val="00A82078"/>
    <w:rsid w:val="00B50506"/>
    <w:rsid w:val="00B623E4"/>
    <w:rsid w:val="00B90EC8"/>
    <w:rsid w:val="00BF2782"/>
    <w:rsid w:val="00C056EF"/>
    <w:rsid w:val="00C80904"/>
    <w:rsid w:val="00C80A9B"/>
    <w:rsid w:val="00CA1332"/>
    <w:rsid w:val="00CA75BC"/>
    <w:rsid w:val="00D24909"/>
    <w:rsid w:val="00D6182F"/>
    <w:rsid w:val="00DA7567"/>
    <w:rsid w:val="00DC13FF"/>
    <w:rsid w:val="00E6038F"/>
    <w:rsid w:val="00E618DD"/>
    <w:rsid w:val="00E83EFF"/>
    <w:rsid w:val="00F34397"/>
    <w:rsid w:val="00F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14C4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3D7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14C4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3D7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iovanni\Escritorio\Tesis\plantillaTes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D6B96-1011-45E4-8B9B-4161A8CE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plantillaTesis</Template>
  <TotalTime>3</TotalTime>
  <Pages>1</Pages>
  <Words>2294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14882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Luffi</cp:lastModifiedBy>
  <cp:revision>4</cp:revision>
  <cp:lastPrinted>2013-04-06T15:43:00Z</cp:lastPrinted>
  <dcterms:created xsi:type="dcterms:W3CDTF">2013-10-30T20:08:00Z</dcterms:created>
  <dcterms:modified xsi:type="dcterms:W3CDTF">2013-10-30T20:28:00Z</dcterms:modified>
</cp:coreProperties>
</file>