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2607" w:rsidRDefault="000E2607" w:rsidP="000E2607">
      <w:pPr>
        <w:pStyle w:val="Ttulo1"/>
      </w:pPr>
      <w:r>
        <w:t>Primer entrevista.</w:t>
      </w:r>
    </w:p>
    <w:p w:rsidR="000E2607" w:rsidRPr="00A14DE4" w:rsidRDefault="000E2607" w:rsidP="000E2607">
      <w:pPr>
        <w:pStyle w:val="Sinespaciado"/>
      </w:pPr>
      <w:r w:rsidRPr="00A14DE4">
        <w:rPr>
          <w:b/>
        </w:rPr>
        <w:t xml:space="preserve">Fecha: </w:t>
      </w:r>
      <w:r>
        <w:t>21/03/2013</w:t>
      </w:r>
    </w:p>
    <w:p w:rsidR="000E2607" w:rsidRPr="00A14DE4" w:rsidRDefault="000E2607" w:rsidP="000E2607">
      <w:pPr>
        <w:pStyle w:val="Sinespaciado"/>
        <w:rPr>
          <w:b/>
        </w:rPr>
      </w:pPr>
      <w:r w:rsidRPr="00A14DE4">
        <w:rPr>
          <w:b/>
        </w:rPr>
        <w:t>Lugar:</w:t>
      </w:r>
      <w:r>
        <w:t xml:space="preserve"> Instituto</w:t>
      </w:r>
      <w:r w:rsidRPr="00232EB8">
        <w:t xml:space="preserve"> A.P.A.D.I.M.</w:t>
      </w:r>
      <w:r>
        <w:t xml:space="preserve"> Bvd. Hipolito Irigoyen 1575  - San Francisco.</w:t>
      </w:r>
    </w:p>
    <w:p w:rsidR="000E2607" w:rsidRPr="00232EB8" w:rsidRDefault="000E2607" w:rsidP="000E2607">
      <w:pPr>
        <w:pStyle w:val="Sinespaciado"/>
      </w:pPr>
      <w:r w:rsidRPr="00A14DE4">
        <w:rPr>
          <w:b/>
        </w:rPr>
        <w:t>Entrevistados:</w:t>
      </w:r>
      <w:r>
        <w:rPr>
          <w:b/>
        </w:rPr>
        <w:t xml:space="preserve"> </w:t>
      </w:r>
      <w:r>
        <w:t>Beatriz Nuñez, Silvia Rostagno.</w:t>
      </w:r>
    </w:p>
    <w:p w:rsidR="000E2607" w:rsidRPr="00232EB8" w:rsidRDefault="000E2607" w:rsidP="000E2607">
      <w:pPr>
        <w:pStyle w:val="Sinespaciado"/>
      </w:pPr>
      <w:r w:rsidRPr="00A14DE4">
        <w:rPr>
          <w:b/>
        </w:rPr>
        <w:t>Duración:</w:t>
      </w:r>
      <w:r>
        <w:t xml:space="preserve"> 30 min.</w:t>
      </w:r>
    </w:p>
    <w:p w:rsidR="000E2607" w:rsidRDefault="000E2607" w:rsidP="000E2607">
      <w:pPr>
        <w:spacing w:after="0"/>
      </w:pPr>
    </w:p>
    <w:p w:rsidR="000E2607" w:rsidRDefault="000E2607" w:rsidP="000E2607">
      <w:pPr>
        <w:spacing w:after="0"/>
        <w:rPr>
          <w:b/>
        </w:rPr>
      </w:pPr>
      <w:r w:rsidRPr="00A14DE4">
        <w:rPr>
          <w:b/>
        </w:rPr>
        <w:t>Detalle:</w:t>
      </w:r>
    </w:p>
    <w:p w:rsidR="000E2607" w:rsidRDefault="000E2607" w:rsidP="000E2607">
      <w:pPr>
        <w:spacing w:after="0"/>
        <w:ind w:firstLine="708"/>
      </w:pPr>
      <w:r>
        <w:t>Llegamos a la escuela, dado que nos envío la asistente social que trabaja en las instalaciones que APADIM tiene por calle Salta al 1761</w:t>
      </w:r>
    </w:p>
    <w:p w:rsidR="000E2607" w:rsidRDefault="000E2607" w:rsidP="000E2607">
      <w:pPr>
        <w:spacing w:after="0"/>
        <w:ind w:firstLine="708"/>
      </w:pPr>
      <w:r>
        <w:t>Durante esta charla, la cual fue de forma informal, se platico sobre la principal fuente de dificultades con la que cuenta la escuela: la creación de los documentos que conforman al informe de trayectoria escolar (planificación anual individual, evaluación cuatrimestral, y evaluación final)</w:t>
      </w:r>
    </w:p>
    <w:p w:rsidR="000E2607" w:rsidRDefault="000E2607" w:rsidP="000E2607">
      <w:pPr>
        <w:spacing w:after="0"/>
      </w:pPr>
    </w:p>
    <w:p w:rsidR="000E2607" w:rsidRDefault="000E2607" w:rsidP="000E2607">
      <w:pPr>
        <w:spacing w:after="0"/>
      </w:pPr>
      <w:r w:rsidRPr="0842DAE7">
        <w:rPr>
          <w:b/>
          <w:bCs/>
        </w:rPr>
        <w:t>Conclusiones obtenidas:</w:t>
      </w:r>
    </w:p>
    <w:p w:rsidR="000E2607" w:rsidRDefault="000E2607" w:rsidP="000E2607">
      <w:pPr>
        <w:pStyle w:val="Prrafodelista"/>
        <w:numPr>
          <w:ilvl w:val="0"/>
          <w:numId w:val="2"/>
        </w:numPr>
        <w:spacing w:after="0"/>
      </w:pPr>
      <w:r>
        <w:rPr>
          <w:i/>
          <w:iCs/>
        </w:rPr>
        <w:t>Desean que el informe</w:t>
      </w:r>
      <w:r w:rsidRPr="34733FB4">
        <w:rPr>
          <w:i/>
          <w:iCs/>
        </w:rPr>
        <w:t xml:space="preserve"> de trayectoria escolar, se pueda hacer desde cualquier computadora</w:t>
      </w:r>
      <w:r>
        <w:rPr>
          <w:i/>
          <w:iCs/>
        </w:rPr>
        <w:t xml:space="preserve"> de forma descentralizada</w:t>
      </w:r>
      <w:r w:rsidRPr="34733FB4">
        <w:rPr>
          <w:i/>
          <w:iCs/>
        </w:rPr>
        <w:t>.</w:t>
      </w:r>
    </w:p>
    <w:p w:rsidR="000E2607" w:rsidRDefault="000E2607" w:rsidP="000E2607">
      <w:pPr>
        <w:pStyle w:val="Prrafodelista"/>
        <w:numPr>
          <w:ilvl w:val="0"/>
          <w:numId w:val="2"/>
        </w:numPr>
        <w:spacing w:after="0"/>
      </w:pPr>
      <w:r>
        <w:t>Desean que se respeten los diversos formatos de documentos.</w:t>
      </w:r>
    </w:p>
    <w:p w:rsidR="000E2607" w:rsidRDefault="000E2607" w:rsidP="000E2607">
      <w:pPr>
        <w:pStyle w:val="Prrafodelista"/>
        <w:numPr>
          <w:ilvl w:val="0"/>
          <w:numId w:val="2"/>
        </w:numPr>
        <w:spacing w:after="0"/>
      </w:pPr>
      <w:r>
        <w:t>Existe la posibilidad de que quieran digitalizar los legajos de los alumnos. Queda pendiente la confirmación para la próxima entrevista.</w:t>
      </w:r>
    </w:p>
    <w:p w:rsidR="00835839" w:rsidRDefault="00835839" w:rsidP="0001457F"/>
    <w:p w:rsidR="000E2607" w:rsidRDefault="000E2607" w:rsidP="0001457F"/>
    <w:p w:rsidR="000E2607" w:rsidRDefault="000E2607" w:rsidP="0001457F"/>
    <w:p w:rsidR="000E2607" w:rsidRDefault="000E2607" w:rsidP="0001457F"/>
    <w:p w:rsidR="000E2607" w:rsidRDefault="000E2607" w:rsidP="0001457F"/>
    <w:p w:rsidR="000E2607" w:rsidRDefault="000E2607" w:rsidP="0001457F"/>
    <w:p w:rsidR="000E2607" w:rsidRDefault="000E2607" w:rsidP="0001457F"/>
    <w:p w:rsidR="000E2607" w:rsidRDefault="000E2607" w:rsidP="0001457F"/>
    <w:p w:rsidR="000E2607" w:rsidRDefault="000E2607" w:rsidP="0001457F"/>
    <w:p w:rsidR="000E2607" w:rsidRDefault="000E2607" w:rsidP="0001457F"/>
    <w:p w:rsidR="000E2607" w:rsidRDefault="000E2607" w:rsidP="0001457F"/>
    <w:p w:rsidR="000E2607" w:rsidRDefault="000E2607" w:rsidP="0001457F"/>
    <w:p w:rsidR="000E2607" w:rsidRDefault="000E2607" w:rsidP="0001457F"/>
    <w:p w:rsidR="000E2607" w:rsidRDefault="000E2607" w:rsidP="0001457F"/>
    <w:p w:rsidR="000E2607" w:rsidRDefault="000E2607" w:rsidP="000E2607">
      <w:pPr>
        <w:pStyle w:val="Ttulo1"/>
      </w:pPr>
      <w:r>
        <w:lastRenderedPageBreak/>
        <w:t>Segunda entrevista.</w:t>
      </w:r>
    </w:p>
    <w:p w:rsidR="000E2607" w:rsidRPr="00A14DE4" w:rsidRDefault="000E2607" w:rsidP="000E2607">
      <w:pPr>
        <w:pStyle w:val="Sinespaciado"/>
      </w:pPr>
      <w:r w:rsidRPr="68E6B657">
        <w:rPr>
          <w:b/>
          <w:bCs/>
        </w:rPr>
        <w:t>Fecha: 18</w:t>
      </w:r>
      <w:r>
        <w:t>/04/2013</w:t>
      </w:r>
    </w:p>
    <w:p w:rsidR="000E2607" w:rsidRPr="00A14DE4" w:rsidRDefault="000E2607" w:rsidP="000E2607">
      <w:pPr>
        <w:pStyle w:val="Sinespaciado"/>
        <w:rPr>
          <w:b/>
        </w:rPr>
      </w:pPr>
      <w:r w:rsidRPr="00A14DE4">
        <w:rPr>
          <w:b/>
        </w:rPr>
        <w:t>Lugar:</w:t>
      </w:r>
      <w:r w:rsidRPr="00575999">
        <w:t xml:space="preserve"> </w:t>
      </w:r>
      <w:r>
        <w:t>Instituto A</w:t>
      </w:r>
      <w:r w:rsidRPr="00232EB8">
        <w:t>.P.A.D.I.M.</w:t>
      </w:r>
      <w:r>
        <w:t xml:space="preserve"> Bvd. Hipólito Irigoyen 1575  - San Francisco.</w:t>
      </w:r>
    </w:p>
    <w:p w:rsidR="000E2607" w:rsidRPr="00232EB8" w:rsidRDefault="000E2607" w:rsidP="000E2607">
      <w:pPr>
        <w:pStyle w:val="Sinespaciado"/>
      </w:pPr>
      <w:r w:rsidRPr="00A14DE4">
        <w:rPr>
          <w:b/>
        </w:rPr>
        <w:t>Entrevistados:</w:t>
      </w:r>
      <w:r>
        <w:t xml:space="preserve"> Beatriz Nuñez, Silvia Rostagno.</w:t>
      </w:r>
    </w:p>
    <w:p w:rsidR="000E2607" w:rsidRPr="00232EB8" w:rsidRDefault="000E2607" w:rsidP="000E2607">
      <w:pPr>
        <w:pStyle w:val="Sinespaciado"/>
      </w:pPr>
      <w:r w:rsidRPr="00A14DE4">
        <w:rPr>
          <w:b/>
        </w:rPr>
        <w:t>Duración:</w:t>
      </w:r>
      <w:r w:rsidRPr="001CC8F9">
        <w:t xml:space="preserve"> 60</w:t>
      </w:r>
      <w:r>
        <w:t xml:space="preserve"> min.</w:t>
      </w:r>
    </w:p>
    <w:p w:rsidR="000E2607" w:rsidRDefault="000E2607" w:rsidP="000E2607">
      <w:pPr>
        <w:spacing w:after="0"/>
      </w:pPr>
    </w:p>
    <w:p w:rsidR="000E2607" w:rsidRDefault="000E2607" w:rsidP="000E2607">
      <w:pPr>
        <w:spacing w:after="0"/>
        <w:rPr>
          <w:b/>
        </w:rPr>
      </w:pPr>
      <w:r w:rsidRPr="00A14DE4">
        <w:rPr>
          <w:b/>
        </w:rPr>
        <w:t>Detalle:</w:t>
      </w:r>
    </w:p>
    <w:p w:rsidR="000E2607" w:rsidRDefault="000E2607" w:rsidP="000E2607">
      <w:pPr>
        <w:spacing w:after="0"/>
        <w:ind w:firstLine="708"/>
      </w:pPr>
      <w:r>
        <w:t>Luego de saber que íbamos a trabajar con esta institución, pactamos lo que fue una entrevista formal. La plática fue abundante, informal, y con mucha información.</w:t>
      </w:r>
    </w:p>
    <w:p w:rsidR="000E2607" w:rsidRDefault="000E2607" w:rsidP="000E2607">
      <w:pPr>
        <w:spacing w:after="0"/>
        <w:ind w:firstLine="708"/>
      </w:pPr>
      <w:r>
        <w:t>Se planteo concretamente el hecho de digitalizar varios documentos que conforman los legajos.</w:t>
      </w:r>
    </w:p>
    <w:p w:rsidR="000E2607" w:rsidRDefault="000E2607" w:rsidP="000E2607">
      <w:pPr>
        <w:spacing w:after="0"/>
      </w:pPr>
    </w:p>
    <w:p w:rsidR="000E2607" w:rsidRDefault="000E2607" w:rsidP="000E2607">
      <w:pPr>
        <w:spacing w:after="0"/>
      </w:pPr>
      <w:r w:rsidRPr="0842DAE7">
        <w:rPr>
          <w:b/>
          <w:bCs/>
        </w:rPr>
        <w:t>Conclusiones obtenidas:</w:t>
      </w:r>
    </w:p>
    <w:p w:rsidR="000E2607" w:rsidRDefault="000E2607" w:rsidP="000E2607">
      <w:pPr>
        <w:pStyle w:val="Prrafodelista"/>
        <w:numPr>
          <w:ilvl w:val="0"/>
          <w:numId w:val="2"/>
        </w:numPr>
        <w:spacing w:after="0"/>
      </w:pPr>
      <w:r>
        <w:t>Existe un formato de documento para los alumnos que cursan el plan global, y otro, para los que están en el plan graduado.</w:t>
      </w:r>
    </w:p>
    <w:p w:rsidR="000E2607" w:rsidRDefault="000E2607" w:rsidP="000E2607">
      <w:pPr>
        <w:pStyle w:val="Prrafodelista"/>
        <w:numPr>
          <w:ilvl w:val="0"/>
          <w:numId w:val="2"/>
        </w:numPr>
        <w:spacing w:after="0"/>
      </w:pPr>
      <w:r>
        <w:t>A su vez estos formatos antes mencionados, se dividen en otros dos formatos distintos, si los alumnos son mutualizados o no.</w:t>
      </w:r>
    </w:p>
    <w:p w:rsidR="000E2607" w:rsidRDefault="000E2607" w:rsidP="000E2607">
      <w:pPr>
        <w:pStyle w:val="Prrafodelista"/>
        <w:numPr>
          <w:ilvl w:val="0"/>
          <w:numId w:val="2"/>
        </w:numPr>
        <w:spacing w:after="0"/>
      </w:pPr>
      <w:r>
        <w:t>Los documentos que serán digitalizados son: contratapa, ficha de admisión, ficha social, anamnesis, el informe de trayectoria escolar. Pudiéndose agregar la cédula de educación, para los educandos que comiencen primer grado y primer año.</w:t>
      </w:r>
    </w:p>
    <w:p w:rsidR="000E2607" w:rsidRDefault="000E2607" w:rsidP="000E2607">
      <w:pPr>
        <w:spacing w:after="0"/>
      </w:pPr>
    </w:p>
    <w:p w:rsidR="000E2607" w:rsidRDefault="000E2607" w:rsidP="000E2607">
      <w:pPr>
        <w:spacing w:after="0"/>
      </w:pPr>
    </w:p>
    <w:p w:rsidR="000E2607" w:rsidRDefault="000E2607" w:rsidP="000E2607">
      <w:pPr>
        <w:spacing w:after="0"/>
      </w:pPr>
    </w:p>
    <w:p w:rsidR="000E2607" w:rsidRDefault="000E2607" w:rsidP="000E2607">
      <w:pPr>
        <w:spacing w:after="0"/>
      </w:pPr>
    </w:p>
    <w:p w:rsidR="000E2607" w:rsidRDefault="000E2607" w:rsidP="000E2607">
      <w:pPr>
        <w:spacing w:after="0"/>
      </w:pPr>
    </w:p>
    <w:p w:rsidR="000E2607" w:rsidRDefault="000E2607" w:rsidP="000E2607">
      <w:pPr>
        <w:spacing w:after="0"/>
      </w:pPr>
    </w:p>
    <w:p w:rsidR="000E2607" w:rsidRDefault="000E2607" w:rsidP="000E2607">
      <w:pPr>
        <w:spacing w:after="0"/>
      </w:pPr>
    </w:p>
    <w:p w:rsidR="000E2607" w:rsidRDefault="000E2607" w:rsidP="000E2607">
      <w:pPr>
        <w:spacing w:after="0"/>
      </w:pPr>
    </w:p>
    <w:p w:rsidR="000E2607" w:rsidRDefault="000E2607" w:rsidP="000E2607">
      <w:pPr>
        <w:spacing w:after="0"/>
      </w:pPr>
    </w:p>
    <w:p w:rsidR="000E2607" w:rsidRDefault="000E2607" w:rsidP="000E2607">
      <w:pPr>
        <w:spacing w:after="0"/>
      </w:pPr>
    </w:p>
    <w:p w:rsidR="000E2607" w:rsidRDefault="000E2607" w:rsidP="000E2607">
      <w:pPr>
        <w:spacing w:after="0"/>
      </w:pPr>
    </w:p>
    <w:p w:rsidR="000E2607" w:rsidRDefault="000E2607" w:rsidP="000E2607">
      <w:pPr>
        <w:spacing w:after="0"/>
      </w:pPr>
    </w:p>
    <w:p w:rsidR="000E2607" w:rsidRDefault="000E2607" w:rsidP="000E2607">
      <w:pPr>
        <w:spacing w:after="0"/>
      </w:pPr>
    </w:p>
    <w:p w:rsidR="000E2607" w:rsidRDefault="000E2607" w:rsidP="000E2607">
      <w:pPr>
        <w:spacing w:after="0"/>
      </w:pPr>
    </w:p>
    <w:p w:rsidR="000E2607" w:rsidRDefault="000E2607" w:rsidP="000E2607">
      <w:pPr>
        <w:spacing w:after="0"/>
      </w:pPr>
    </w:p>
    <w:p w:rsidR="000E2607" w:rsidRDefault="000E2607" w:rsidP="000E2607">
      <w:pPr>
        <w:spacing w:after="0"/>
      </w:pPr>
    </w:p>
    <w:p w:rsidR="000E2607" w:rsidRDefault="000E2607" w:rsidP="000E2607">
      <w:pPr>
        <w:spacing w:after="0"/>
      </w:pPr>
    </w:p>
    <w:p w:rsidR="000E2607" w:rsidRDefault="000E2607" w:rsidP="000E2607">
      <w:pPr>
        <w:spacing w:after="0"/>
      </w:pPr>
    </w:p>
    <w:p w:rsidR="000E2607" w:rsidRDefault="000E2607" w:rsidP="000E2607">
      <w:pPr>
        <w:spacing w:after="0"/>
      </w:pPr>
    </w:p>
    <w:p w:rsidR="000E2607" w:rsidRDefault="000E2607" w:rsidP="000E2607">
      <w:pPr>
        <w:spacing w:after="0"/>
      </w:pPr>
    </w:p>
    <w:p w:rsidR="000E2607" w:rsidRDefault="000E2607" w:rsidP="000E2607">
      <w:pPr>
        <w:spacing w:after="0"/>
      </w:pPr>
    </w:p>
    <w:p w:rsidR="000E2607" w:rsidRDefault="000E2607" w:rsidP="000E2607">
      <w:pPr>
        <w:spacing w:after="0"/>
      </w:pPr>
    </w:p>
    <w:p w:rsidR="000E2607" w:rsidRDefault="000E2607" w:rsidP="000E2607">
      <w:pPr>
        <w:spacing w:after="0"/>
      </w:pPr>
    </w:p>
    <w:p w:rsidR="000E2607" w:rsidRDefault="000E2607" w:rsidP="000E2607">
      <w:pPr>
        <w:spacing w:after="0"/>
      </w:pPr>
    </w:p>
    <w:p w:rsidR="000E2607" w:rsidRDefault="000E2607" w:rsidP="000E2607">
      <w:pPr>
        <w:pStyle w:val="Ttulo1"/>
      </w:pPr>
      <w:r>
        <w:lastRenderedPageBreak/>
        <w:t>Tercera entrevista.</w:t>
      </w:r>
    </w:p>
    <w:p w:rsidR="000E2607" w:rsidRPr="00A14DE4" w:rsidRDefault="000E2607" w:rsidP="000E2607">
      <w:pPr>
        <w:pStyle w:val="Sinespaciado"/>
      </w:pPr>
      <w:r w:rsidRPr="5FD6C55D">
        <w:rPr>
          <w:b/>
          <w:bCs/>
        </w:rPr>
        <w:t>Fecha: 16</w:t>
      </w:r>
      <w:r>
        <w:t>/05/2013</w:t>
      </w:r>
    </w:p>
    <w:p w:rsidR="000E2607" w:rsidRPr="00A14DE4" w:rsidRDefault="000E2607" w:rsidP="000E2607">
      <w:pPr>
        <w:pStyle w:val="Sinespaciado"/>
        <w:rPr>
          <w:b/>
        </w:rPr>
      </w:pPr>
      <w:r w:rsidRPr="00A14DE4">
        <w:rPr>
          <w:b/>
        </w:rPr>
        <w:t>Lugar:</w:t>
      </w:r>
      <w:r>
        <w:t xml:space="preserve"> Instituto</w:t>
      </w:r>
      <w:r w:rsidRPr="00232EB8">
        <w:t xml:space="preserve"> A.P.A.D.I.M.</w:t>
      </w:r>
      <w:r>
        <w:t xml:space="preserve"> Bvd. Hipólito Irigoyen 1575  - San Francisco.</w:t>
      </w:r>
    </w:p>
    <w:p w:rsidR="000E2607" w:rsidRPr="00232EB8" w:rsidRDefault="000E2607" w:rsidP="000E2607">
      <w:pPr>
        <w:pStyle w:val="Sinespaciado"/>
      </w:pPr>
      <w:r w:rsidRPr="00A14DE4">
        <w:rPr>
          <w:b/>
        </w:rPr>
        <w:t>Entrevistados:</w:t>
      </w:r>
      <w:r>
        <w:t xml:space="preserve"> Beatriz Nuñez, Silvia Rostagno.</w:t>
      </w:r>
    </w:p>
    <w:p w:rsidR="000E2607" w:rsidRPr="00232EB8" w:rsidRDefault="000E2607" w:rsidP="000E2607">
      <w:pPr>
        <w:pStyle w:val="Sinespaciado"/>
      </w:pPr>
      <w:r w:rsidRPr="00A14DE4">
        <w:rPr>
          <w:b/>
        </w:rPr>
        <w:t>Duración:</w:t>
      </w:r>
      <w:r w:rsidRPr="001CC8F9">
        <w:t xml:space="preserve"> 45</w:t>
      </w:r>
      <w:r>
        <w:t xml:space="preserve"> min.</w:t>
      </w:r>
    </w:p>
    <w:p w:rsidR="000E2607" w:rsidRDefault="000E2607" w:rsidP="000E2607">
      <w:pPr>
        <w:spacing w:after="0"/>
      </w:pPr>
    </w:p>
    <w:p w:rsidR="000E2607" w:rsidRDefault="000E2607" w:rsidP="000E2607">
      <w:pPr>
        <w:spacing w:after="0"/>
        <w:rPr>
          <w:b/>
        </w:rPr>
      </w:pPr>
      <w:r w:rsidRPr="00A14DE4">
        <w:rPr>
          <w:b/>
        </w:rPr>
        <w:t>Detalle:</w:t>
      </w:r>
    </w:p>
    <w:p w:rsidR="000E2607" w:rsidRDefault="000E2607" w:rsidP="000E2607">
      <w:pPr>
        <w:spacing w:after="0"/>
        <w:ind w:firstLine="708"/>
      </w:pPr>
      <w:r>
        <w:t>Realizamos esta tercera entrevista con el fin de poder cerrar la búsqueda de necesidades de la escuela.</w:t>
      </w:r>
    </w:p>
    <w:p w:rsidR="000E2607" w:rsidRDefault="000E2607" w:rsidP="000E2607">
      <w:pPr>
        <w:spacing w:after="0"/>
        <w:ind w:firstLine="708"/>
      </w:pPr>
      <w:r>
        <w:t>El curso de esta entrevista fue como en las anteriores: informal, relajada, y con buenas ideas.</w:t>
      </w:r>
    </w:p>
    <w:p w:rsidR="000E2607" w:rsidRDefault="000E2607" w:rsidP="000E2607">
      <w:pPr>
        <w:spacing w:after="0"/>
      </w:pPr>
    </w:p>
    <w:p w:rsidR="000E2607" w:rsidRDefault="000E2607" w:rsidP="000E2607">
      <w:pPr>
        <w:spacing w:after="0"/>
      </w:pPr>
      <w:r w:rsidRPr="0842DAE7">
        <w:rPr>
          <w:b/>
          <w:bCs/>
        </w:rPr>
        <w:t>Conclusiones obtenidas:</w:t>
      </w:r>
    </w:p>
    <w:p w:rsidR="000E2607" w:rsidRDefault="000E2607" w:rsidP="000E2607">
      <w:pPr>
        <w:pStyle w:val="Prrafodelista"/>
        <w:numPr>
          <w:ilvl w:val="0"/>
          <w:numId w:val="3"/>
        </w:numPr>
        <w:spacing w:after="0"/>
      </w:pPr>
      <w:r>
        <w:t>La institución y nosotros (los que estamos haciendo este proyecto) estamos entendiendo muy bien los conceptos que tratamos en las entrevistas.</w:t>
      </w:r>
    </w:p>
    <w:p w:rsidR="000E2607" w:rsidRDefault="000E2607" w:rsidP="000E2607">
      <w:pPr>
        <w:pStyle w:val="Prrafodelista"/>
        <w:numPr>
          <w:ilvl w:val="0"/>
          <w:numId w:val="3"/>
        </w:numPr>
        <w:spacing w:after="0"/>
      </w:pPr>
      <w:r>
        <w:t>Se digitalizaran: contratapa, ficha de admisión, ficha social, anamnesis, el informe de trayectoria escolar.</w:t>
      </w:r>
    </w:p>
    <w:p w:rsidR="000E2607" w:rsidRDefault="000E2607" w:rsidP="000E2607">
      <w:pPr>
        <w:pStyle w:val="Prrafodelista"/>
        <w:numPr>
          <w:ilvl w:val="0"/>
          <w:numId w:val="3"/>
        </w:numPr>
        <w:spacing w:after="0"/>
      </w:pPr>
      <w:r>
        <w:t>La institución está intentando unificar documentos para mejorar así su funcionamiento. Lo que en el proyecto no significa cambio alguno, dado que se seguirán teniendo los mismos datos (en otro orden, pero mismos datos).</w:t>
      </w:r>
    </w:p>
    <w:p w:rsidR="000E2607" w:rsidRDefault="000E2607" w:rsidP="000E2607">
      <w:pPr>
        <w:pStyle w:val="Prrafodelista"/>
        <w:numPr>
          <w:ilvl w:val="0"/>
          <w:numId w:val="3"/>
        </w:numPr>
        <w:spacing w:after="0"/>
      </w:pPr>
      <w:r>
        <w:t>Se vio la posibilidad de agregar la historia clínica del alumno a los documentos digitalizados, pero en apariencia, se concluyo que esto será difícil en este proyecto.</w:t>
      </w:r>
    </w:p>
    <w:p w:rsidR="000E2607" w:rsidRPr="0001457F" w:rsidRDefault="000E2607" w:rsidP="0001457F"/>
    <w:sectPr w:rsidR="000E2607" w:rsidRPr="0001457F" w:rsidSect="0001457F">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22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11AB" w:rsidRDefault="004911AB" w:rsidP="00DC13FF">
      <w:pPr>
        <w:spacing w:after="0" w:line="240" w:lineRule="auto"/>
      </w:pPr>
      <w:r>
        <w:separator/>
      </w:r>
    </w:p>
  </w:endnote>
  <w:endnote w:type="continuationSeparator" w:id="1">
    <w:p w:rsidR="004911AB" w:rsidRDefault="004911AB" w:rsidP="00DC13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2607" w:rsidRDefault="000E2607">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56688"/>
      <w:docPartObj>
        <w:docPartGallery w:val="Page Numbers (Bottom of Page)"/>
        <w:docPartUnique/>
      </w:docPartObj>
    </w:sdtPr>
    <w:sdtContent>
      <w:sdt>
        <w:sdtPr>
          <w:id w:val="216747587"/>
          <w:docPartObj>
            <w:docPartGallery w:val="Page Numbers (Top of Page)"/>
            <w:docPartUnique/>
          </w:docPartObj>
        </w:sdtPr>
        <w:sdtContent>
          <w:p w:rsidR="00CA75BC" w:rsidRDefault="00CA75BC">
            <w:pPr>
              <w:pStyle w:val="Piedepgina"/>
              <w:jc w:val="right"/>
            </w:pPr>
            <w:r>
              <w:t xml:space="preserve">Página </w:t>
            </w:r>
            <w:r w:rsidR="009D0EF0">
              <w:rPr>
                <w:b/>
                <w:sz w:val="24"/>
                <w:szCs w:val="24"/>
              </w:rPr>
              <w:fldChar w:fldCharType="begin"/>
            </w:r>
            <w:r>
              <w:rPr>
                <w:b/>
              </w:rPr>
              <w:instrText>PAGE</w:instrText>
            </w:r>
            <w:r w:rsidR="009D0EF0">
              <w:rPr>
                <w:b/>
                <w:sz w:val="24"/>
                <w:szCs w:val="24"/>
              </w:rPr>
              <w:fldChar w:fldCharType="separate"/>
            </w:r>
            <w:r w:rsidR="000E2607">
              <w:rPr>
                <w:b/>
                <w:noProof/>
              </w:rPr>
              <w:t>1</w:t>
            </w:r>
            <w:r w:rsidR="009D0EF0">
              <w:rPr>
                <w:b/>
                <w:sz w:val="24"/>
                <w:szCs w:val="24"/>
              </w:rPr>
              <w:fldChar w:fldCharType="end"/>
            </w:r>
            <w:r>
              <w:t xml:space="preserve"> de </w:t>
            </w:r>
            <w:r w:rsidR="009D0EF0">
              <w:rPr>
                <w:b/>
                <w:sz w:val="24"/>
                <w:szCs w:val="24"/>
              </w:rPr>
              <w:fldChar w:fldCharType="begin"/>
            </w:r>
            <w:r>
              <w:rPr>
                <w:b/>
              </w:rPr>
              <w:instrText>NUMPAGES</w:instrText>
            </w:r>
            <w:r w:rsidR="009D0EF0">
              <w:rPr>
                <w:b/>
                <w:sz w:val="24"/>
                <w:szCs w:val="24"/>
              </w:rPr>
              <w:fldChar w:fldCharType="separate"/>
            </w:r>
            <w:r w:rsidR="000E2607">
              <w:rPr>
                <w:b/>
                <w:noProof/>
              </w:rPr>
              <w:t>3</w:t>
            </w:r>
            <w:r w:rsidR="009D0EF0">
              <w:rPr>
                <w:b/>
                <w:sz w:val="24"/>
                <w:szCs w:val="24"/>
              </w:rPr>
              <w:fldChar w:fldCharType="end"/>
            </w:r>
          </w:p>
        </w:sdtContent>
      </w:sdt>
    </w:sdtContent>
  </w:sdt>
  <w:p w:rsidR="0001457F" w:rsidRPr="00C125E7" w:rsidRDefault="0001457F" w:rsidP="0001457F">
    <w:pPr>
      <w:pStyle w:val="Piedepgina"/>
      <w:jc w:val="center"/>
      <w:rPr>
        <w:lang w:val="es-ES_tradnl"/>
      </w:rPr>
    </w:pPr>
    <w:r>
      <w:t>S</w:t>
    </w:r>
    <w:r w:rsidRPr="00C125E7">
      <w:t>istema Descentralizado para la Administración de Legajos</w:t>
    </w:r>
  </w:p>
  <w:p w:rsidR="00CA75BC" w:rsidRPr="0005157B" w:rsidRDefault="00CA75BC" w:rsidP="0005157B">
    <w:pPr>
      <w:pStyle w:val="Piedepgina"/>
      <w:jc w:val="center"/>
      <w:rPr>
        <w:lang w:val="es-ES_tradnl"/>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2607" w:rsidRDefault="000E260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11AB" w:rsidRDefault="004911AB" w:rsidP="00DC13FF">
      <w:pPr>
        <w:spacing w:after="0" w:line="240" w:lineRule="auto"/>
      </w:pPr>
      <w:r>
        <w:separator/>
      </w:r>
    </w:p>
  </w:footnote>
  <w:footnote w:type="continuationSeparator" w:id="1">
    <w:p w:rsidR="004911AB" w:rsidRDefault="004911AB" w:rsidP="00DC13F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2607" w:rsidRDefault="000E2607">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75BC" w:rsidRPr="0005157B" w:rsidRDefault="00CA75BC" w:rsidP="00DC13FF">
    <w:pPr>
      <w:spacing w:after="0" w:line="240" w:lineRule="auto"/>
      <w:rPr>
        <w:b/>
      </w:rPr>
    </w:pPr>
    <w:r w:rsidRPr="00DC13FF">
      <w:rPr>
        <w:b/>
        <w:noProof/>
        <w:lang w:eastAsia="es-ES"/>
      </w:rPr>
      <w:drawing>
        <wp:anchor distT="0" distB="0" distL="114300" distR="114300" simplePos="0" relativeHeight="251658240" behindDoc="0" locked="0" layoutInCell="1" allowOverlap="1">
          <wp:simplePos x="0" y="0"/>
          <wp:positionH relativeFrom="column">
            <wp:posOffset>-62230</wp:posOffset>
          </wp:positionH>
          <wp:positionV relativeFrom="paragraph">
            <wp:posOffset>-162560</wp:posOffset>
          </wp:positionV>
          <wp:extent cx="626110" cy="637540"/>
          <wp:effectExtent l="19050" t="0" r="2540" b="0"/>
          <wp:wrapSquare wrapText="bothSides"/>
          <wp:docPr id="1" name="Imagen 1" descr="D:\Mis Documentos C\Descargas\utn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is Documentos C\Descargas\utn_logo.jpg"/>
                  <pic:cNvPicPr>
                    <a:picLocks noChangeAspect="1" noChangeArrowheads="1"/>
                  </pic:cNvPicPr>
                </pic:nvPicPr>
                <pic:blipFill>
                  <a:blip r:embed="rId1"/>
                  <a:srcRect/>
                  <a:stretch>
                    <a:fillRect/>
                  </a:stretch>
                </pic:blipFill>
                <pic:spPr bwMode="auto">
                  <a:xfrm>
                    <a:off x="0" y="0"/>
                    <a:ext cx="626110" cy="637540"/>
                  </a:xfrm>
                  <a:prstGeom prst="rect">
                    <a:avLst/>
                  </a:prstGeom>
                  <a:noFill/>
                  <a:ln w="9525">
                    <a:noFill/>
                    <a:miter lim="800000"/>
                    <a:headEnd/>
                    <a:tailEnd/>
                  </a:ln>
                </pic:spPr>
              </pic:pic>
            </a:graphicData>
          </a:graphic>
        </wp:anchor>
      </w:drawing>
    </w:r>
    <w:r>
      <w:rPr>
        <w:b/>
      </w:rPr>
      <w:t xml:space="preserve">                  </w:t>
    </w:r>
    <w:r w:rsidRPr="0005157B">
      <w:rPr>
        <w:b/>
      </w:rPr>
      <w:t xml:space="preserve">UNIVERSIDAD TECNOLOGICA NACIONAL </w:t>
    </w:r>
  </w:p>
  <w:p w:rsidR="00CA75BC" w:rsidRDefault="00CA75BC" w:rsidP="00DC13FF">
    <w:pPr>
      <w:pBdr>
        <w:bottom w:val="single" w:sz="12" w:space="1" w:color="auto"/>
      </w:pBdr>
      <w:spacing w:after="0" w:line="240" w:lineRule="auto"/>
      <w:rPr>
        <w:b/>
      </w:rPr>
    </w:pPr>
    <w:r w:rsidRPr="0005157B">
      <w:rPr>
        <w:b/>
      </w:rPr>
      <w:t xml:space="preserve">                </w:t>
    </w:r>
    <w:r>
      <w:rPr>
        <w:b/>
      </w:rPr>
      <w:t xml:space="preserve"> </w:t>
    </w:r>
    <w:r w:rsidRPr="0005157B">
      <w:rPr>
        <w:b/>
      </w:rPr>
      <w:t xml:space="preserve"> Facultad Regional San Francisco </w:t>
    </w:r>
  </w:p>
  <w:p w:rsidR="00CA75BC" w:rsidRDefault="00CA75BC" w:rsidP="000E2607">
    <w:pPr>
      <w:pBdr>
        <w:bottom w:val="single" w:sz="12" w:space="1" w:color="auto"/>
      </w:pBdr>
      <w:spacing w:after="0" w:line="240" w:lineRule="auto"/>
      <w:jc w:val="right"/>
      <w:rPr>
        <w:b/>
      </w:rPr>
    </w:pPr>
    <w:r>
      <w:rPr>
        <w:b/>
      </w:rPr>
      <w:tab/>
      <w:t xml:space="preserve">   </w:t>
    </w:r>
    <w:r>
      <w:rPr>
        <w:b/>
      </w:rPr>
      <w:tab/>
    </w:r>
    <w:r w:rsidR="000E2607">
      <w:rPr>
        <w:b/>
      </w:rPr>
      <w:t>Anexo 3</w:t>
    </w:r>
  </w:p>
  <w:p w:rsidR="00CA75BC" w:rsidRDefault="00CA75BC" w:rsidP="00DC13FF">
    <w:pPr>
      <w:spacing w:after="0" w:line="240" w:lineRule="auto"/>
      <w:rPr>
        <w:b/>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2607" w:rsidRDefault="000E260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0C45FB"/>
    <w:multiLevelType w:val="hybridMultilevel"/>
    <w:tmpl w:val="D8FCF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77513716"/>
    <w:multiLevelType w:val="hybridMultilevel"/>
    <w:tmpl w:val="7184748E"/>
    <w:lvl w:ilvl="0" w:tplc="D0DACC9E">
      <w:start w:val="1"/>
      <w:numFmt w:val="bullet"/>
      <w:lvlText w:val=""/>
      <w:lvlJc w:val="left"/>
      <w:pPr>
        <w:ind w:left="720" w:hanging="360"/>
      </w:pPr>
      <w:rPr>
        <w:rFonts w:ascii="Symbol" w:hAnsi="Symbol" w:hint="default"/>
      </w:rPr>
    </w:lvl>
    <w:lvl w:ilvl="1" w:tplc="52249C60">
      <w:start w:val="1"/>
      <w:numFmt w:val="bullet"/>
      <w:lvlText w:val="o"/>
      <w:lvlJc w:val="left"/>
      <w:pPr>
        <w:ind w:left="1440" w:hanging="360"/>
      </w:pPr>
      <w:rPr>
        <w:rFonts w:ascii="Courier New" w:hAnsi="Courier New" w:hint="default"/>
      </w:rPr>
    </w:lvl>
    <w:lvl w:ilvl="2" w:tplc="94F64CF6">
      <w:start w:val="1"/>
      <w:numFmt w:val="bullet"/>
      <w:lvlText w:val=""/>
      <w:lvlJc w:val="left"/>
      <w:pPr>
        <w:ind w:left="2160" w:hanging="360"/>
      </w:pPr>
      <w:rPr>
        <w:rFonts w:ascii="Wingdings" w:hAnsi="Wingdings" w:hint="default"/>
      </w:rPr>
    </w:lvl>
    <w:lvl w:ilvl="3" w:tplc="0DCE10D8">
      <w:start w:val="1"/>
      <w:numFmt w:val="bullet"/>
      <w:lvlText w:val=""/>
      <w:lvlJc w:val="left"/>
      <w:pPr>
        <w:ind w:left="2880" w:hanging="360"/>
      </w:pPr>
      <w:rPr>
        <w:rFonts w:ascii="Symbol" w:hAnsi="Symbol" w:hint="default"/>
      </w:rPr>
    </w:lvl>
    <w:lvl w:ilvl="4" w:tplc="88300A0C">
      <w:start w:val="1"/>
      <w:numFmt w:val="bullet"/>
      <w:lvlText w:val="o"/>
      <w:lvlJc w:val="left"/>
      <w:pPr>
        <w:ind w:left="3600" w:hanging="360"/>
      </w:pPr>
      <w:rPr>
        <w:rFonts w:ascii="Courier New" w:hAnsi="Courier New" w:hint="default"/>
      </w:rPr>
    </w:lvl>
    <w:lvl w:ilvl="5" w:tplc="EFF29E64">
      <w:start w:val="1"/>
      <w:numFmt w:val="bullet"/>
      <w:lvlText w:val=""/>
      <w:lvlJc w:val="left"/>
      <w:pPr>
        <w:ind w:left="4320" w:hanging="360"/>
      </w:pPr>
      <w:rPr>
        <w:rFonts w:ascii="Wingdings" w:hAnsi="Wingdings" w:hint="default"/>
      </w:rPr>
    </w:lvl>
    <w:lvl w:ilvl="6" w:tplc="08DA155E">
      <w:start w:val="1"/>
      <w:numFmt w:val="bullet"/>
      <w:lvlText w:val=""/>
      <w:lvlJc w:val="left"/>
      <w:pPr>
        <w:ind w:left="5040" w:hanging="360"/>
      </w:pPr>
      <w:rPr>
        <w:rFonts w:ascii="Symbol" w:hAnsi="Symbol" w:hint="default"/>
      </w:rPr>
    </w:lvl>
    <w:lvl w:ilvl="7" w:tplc="2CD8CD3C">
      <w:start w:val="1"/>
      <w:numFmt w:val="bullet"/>
      <w:lvlText w:val="o"/>
      <w:lvlJc w:val="left"/>
      <w:pPr>
        <w:ind w:left="5760" w:hanging="360"/>
      </w:pPr>
      <w:rPr>
        <w:rFonts w:ascii="Courier New" w:hAnsi="Courier New" w:hint="default"/>
      </w:rPr>
    </w:lvl>
    <w:lvl w:ilvl="8" w:tplc="180498C8">
      <w:start w:val="1"/>
      <w:numFmt w:val="bullet"/>
      <w:lvlText w:val=""/>
      <w:lvlJc w:val="left"/>
      <w:pPr>
        <w:ind w:left="6480" w:hanging="360"/>
      </w:pPr>
      <w:rPr>
        <w:rFonts w:ascii="Wingdings" w:hAnsi="Wingdings" w:hint="default"/>
      </w:rPr>
    </w:lvl>
  </w:abstractNum>
  <w:abstractNum w:abstractNumId="2">
    <w:nsid w:val="783674AB"/>
    <w:multiLevelType w:val="hybridMultilevel"/>
    <w:tmpl w:val="2D4AF9A0"/>
    <w:lvl w:ilvl="0" w:tplc="34D8956E">
      <w:start w:val="1"/>
      <w:numFmt w:val="bullet"/>
      <w:lvlText w:val=""/>
      <w:lvlJc w:val="left"/>
      <w:pPr>
        <w:ind w:left="720" w:hanging="360"/>
      </w:pPr>
      <w:rPr>
        <w:rFonts w:ascii="Symbol" w:hAnsi="Symbol" w:hint="default"/>
      </w:rPr>
    </w:lvl>
    <w:lvl w:ilvl="1" w:tplc="28C6ABDA">
      <w:start w:val="1"/>
      <w:numFmt w:val="bullet"/>
      <w:lvlText w:val="o"/>
      <w:lvlJc w:val="left"/>
      <w:pPr>
        <w:ind w:left="1440" w:hanging="360"/>
      </w:pPr>
      <w:rPr>
        <w:rFonts w:ascii="Courier New" w:hAnsi="Courier New" w:hint="default"/>
      </w:rPr>
    </w:lvl>
    <w:lvl w:ilvl="2" w:tplc="42784798">
      <w:start w:val="1"/>
      <w:numFmt w:val="bullet"/>
      <w:lvlText w:val=""/>
      <w:lvlJc w:val="left"/>
      <w:pPr>
        <w:ind w:left="2160" w:hanging="360"/>
      </w:pPr>
      <w:rPr>
        <w:rFonts w:ascii="Wingdings" w:hAnsi="Wingdings" w:hint="default"/>
      </w:rPr>
    </w:lvl>
    <w:lvl w:ilvl="3" w:tplc="22D6CBD4">
      <w:start w:val="1"/>
      <w:numFmt w:val="bullet"/>
      <w:lvlText w:val=""/>
      <w:lvlJc w:val="left"/>
      <w:pPr>
        <w:ind w:left="2880" w:hanging="360"/>
      </w:pPr>
      <w:rPr>
        <w:rFonts w:ascii="Symbol" w:hAnsi="Symbol" w:hint="default"/>
      </w:rPr>
    </w:lvl>
    <w:lvl w:ilvl="4" w:tplc="2668E110">
      <w:start w:val="1"/>
      <w:numFmt w:val="bullet"/>
      <w:lvlText w:val="o"/>
      <w:lvlJc w:val="left"/>
      <w:pPr>
        <w:ind w:left="3600" w:hanging="360"/>
      </w:pPr>
      <w:rPr>
        <w:rFonts w:ascii="Courier New" w:hAnsi="Courier New" w:hint="default"/>
      </w:rPr>
    </w:lvl>
    <w:lvl w:ilvl="5" w:tplc="E804A580">
      <w:start w:val="1"/>
      <w:numFmt w:val="bullet"/>
      <w:lvlText w:val=""/>
      <w:lvlJc w:val="left"/>
      <w:pPr>
        <w:ind w:left="4320" w:hanging="360"/>
      </w:pPr>
      <w:rPr>
        <w:rFonts w:ascii="Wingdings" w:hAnsi="Wingdings" w:hint="default"/>
      </w:rPr>
    </w:lvl>
    <w:lvl w:ilvl="6" w:tplc="A17A3898">
      <w:start w:val="1"/>
      <w:numFmt w:val="bullet"/>
      <w:lvlText w:val=""/>
      <w:lvlJc w:val="left"/>
      <w:pPr>
        <w:ind w:left="5040" w:hanging="360"/>
      </w:pPr>
      <w:rPr>
        <w:rFonts w:ascii="Symbol" w:hAnsi="Symbol" w:hint="default"/>
      </w:rPr>
    </w:lvl>
    <w:lvl w:ilvl="7" w:tplc="71B826EE">
      <w:start w:val="1"/>
      <w:numFmt w:val="bullet"/>
      <w:lvlText w:val="o"/>
      <w:lvlJc w:val="left"/>
      <w:pPr>
        <w:ind w:left="5760" w:hanging="360"/>
      </w:pPr>
      <w:rPr>
        <w:rFonts w:ascii="Courier New" w:hAnsi="Courier New" w:hint="default"/>
      </w:rPr>
    </w:lvl>
    <w:lvl w:ilvl="8" w:tplc="D89A2B80">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attachedTemplate r:id="rId1"/>
  <w:defaultTabStop w:val="708"/>
  <w:hyphenationZone w:val="425"/>
  <w:drawingGridHorizontalSpacing w:val="110"/>
  <w:displayHorizontalDrawingGridEvery w:val="2"/>
  <w:characterSpacingControl w:val="doNotCompress"/>
  <w:hdrShapeDefaults>
    <o:shapedefaults v:ext="edit" spidmax="20482"/>
  </w:hdrShapeDefaults>
  <w:footnotePr>
    <w:footnote w:id="0"/>
    <w:footnote w:id="1"/>
  </w:footnotePr>
  <w:endnotePr>
    <w:endnote w:id="0"/>
    <w:endnote w:id="1"/>
  </w:endnotePr>
  <w:compat/>
  <w:rsids>
    <w:rsidRoot w:val="004911AB"/>
    <w:rsid w:val="0001457F"/>
    <w:rsid w:val="00046A30"/>
    <w:rsid w:val="0005157B"/>
    <w:rsid w:val="00067510"/>
    <w:rsid w:val="000E2607"/>
    <w:rsid w:val="00127491"/>
    <w:rsid w:val="001D1FCC"/>
    <w:rsid w:val="002A14D2"/>
    <w:rsid w:val="00395853"/>
    <w:rsid w:val="003A279E"/>
    <w:rsid w:val="003C68AA"/>
    <w:rsid w:val="003D462A"/>
    <w:rsid w:val="004911AB"/>
    <w:rsid w:val="005A6D78"/>
    <w:rsid w:val="00612996"/>
    <w:rsid w:val="0062083C"/>
    <w:rsid w:val="0065694D"/>
    <w:rsid w:val="006C27F9"/>
    <w:rsid w:val="00702C09"/>
    <w:rsid w:val="007C3B95"/>
    <w:rsid w:val="008052BE"/>
    <w:rsid w:val="00835839"/>
    <w:rsid w:val="00842276"/>
    <w:rsid w:val="009417F1"/>
    <w:rsid w:val="009D0EF0"/>
    <w:rsid w:val="00B623E4"/>
    <w:rsid w:val="00B90EC8"/>
    <w:rsid w:val="00C80904"/>
    <w:rsid w:val="00C80A9B"/>
    <w:rsid w:val="00CA1332"/>
    <w:rsid w:val="00CA75BC"/>
    <w:rsid w:val="00D24909"/>
    <w:rsid w:val="00D6182F"/>
    <w:rsid w:val="00DA7567"/>
    <w:rsid w:val="00DC13FF"/>
    <w:rsid w:val="00E6038F"/>
    <w:rsid w:val="00E83EFF"/>
    <w:rsid w:val="00F34397"/>
    <w:rsid w:val="00FB5DD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607"/>
    <w:rPr>
      <w:lang w:val="es-AR"/>
    </w:rPr>
  </w:style>
  <w:style w:type="paragraph" w:styleId="Ttulo1">
    <w:name w:val="heading 1"/>
    <w:basedOn w:val="Normal"/>
    <w:next w:val="Normal"/>
    <w:link w:val="Ttulo1Car"/>
    <w:uiPriority w:val="9"/>
    <w:qFormat/>
    <w:rsid w:val="006208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515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2749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083C"/>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6208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2083C"/>
    <w:rPr>
      <w:rFonts w:asciiTheme="majorHAnsi" w:eastAsiaTheme="majorEastAsia" w:hAnsiTheme="majorHAnsi" w:cstheme="majorBidi"/>
      <w:color w:val="17365D" w:themeColor="text2" w:themeShade="BF"/>
      <w:spacing w:val="5"/>
      <w:kern w:val="28"/>
      <w:sz w:val="52"/>
      <w:szCs w:val="52"/>
    </w:rPr>
  </w:style>
  <w:style w:type="paragraph" w:customStyle="1" w:styleId="paragraph">
    <w:name w:val="paragraph"/>
    <w:basedOn w:val="Normal"/>
    <w:rsid w:val="0062083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62083C"/>
  </w:style>
  <w:style w:type="character" w:customStyle="1" w:styleId="eop">
    <w:name w:val="eop"/>
    <w:basedOn w:val="Fuentedeprrafopredeter"/>
    <w:rsid w:val="0062083C"/>
  </w:style>
  <w:style w:type="paragraph" w:styleId="Encabezado">
    <w:name w:val="header"/>
    <w:basedOn w:val="Normal"/>
    <w:link w:val="EncabezadoCar"/>
    <w:uiPriority w:val="99"/>
    <w:semiHidden/>
    <w:unhideWhenUsed/>
    <w:rsid w:val="00DC13F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DC13FF"/>
  </w:style>
  <w:style w:type="paragraph" w:styleId="Piedepgina">
    <w:name w:val="footer"/>
    <w:basedOn w:val="Normal"/>
    <w:link w:val="PiedepginaCar"/>
    <w:uiPriority w:val="99"/>
    <w:unhideWhenUsed/>
    <w:rsid w:val="00DC13F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13FF"/>
  </w:style>
  <w:style w:type="paragraph" w:styleId="Textodeglobo">
    <w:name w:val="Balloon Text"/>
    <w:basedOn w:val="Normal"/>
    <w:link w:val="TextodegloboCar"/>
    <w:uiPriority w:val="99"/>
    <w:semiHidden/>
    <w:unhideWhenUsed/>
    <w:rsid w:val="00DC13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C13FF"/>
    <w:rPr>
      <w:rFonts w:ascii="Tahoma" w:hAnsi="Tahoma" w:cs="Tahoma"/>
      <w:sz w:val="16"/>
      <w:szCs w:val="16"/>
    </w:rPr>
  </w:style>
  <w:style w:type="character" w:customStyle="1" w:styleId="Ttulo2Car">
    <w:name w:val="Título 2 Car"/>
    <w:basedOn w:val="Fuentedeprrafopredeter"/>
    <w:link w:val="Ttulo2"/>
    <w:uiPriority w:val="9"/>
    <w:rsid w:val="0005157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127491"/>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3D462A"/>
    <w:pPr>
      <w:ind w:left="720"/>
      <w:contextualSpacing/>
    </w:pPr>
  </w:style>
  <w:style w:type="paragraph" w:styleId="Sinespaciado">
    <w:name w:val="No Spacing"/>
    <w:uiPriority w:val="1"/>
    <w:qFormat/>
    <w:rsid w:val="00835839"/>
    <w:pPr>
      <w:spacing w:after="0" w:line="240" w:lineRule="auto"/>
    </w:pPr>
  </w:style>
</w:styles>
</file>

<file path=word/webSettings.xml><?xml version="1.0" encoding="utf-8"?>
<w:webSettings xmlns:r="http://schemas.openxmlformats.org/officeDocument/2006/relationships" xmlns:w="http://schemas.openxmlformats.org/wordprocessingml/2006/main">
  <w:divs>
    <w:div w:id="1345210614">
      <w:bodyDiv w:val="1"/>
      <w:marLeft w:val="0"/>
      <w:marRight w:val="0"/>
      <w:marTop w:val="0"/>
      <w:marBottom w:val="0"/>
      <w:divBdr>
        <w:top w:val="none" w:sz="0" w:space="0" w:color="auto"/>
        <w:left w:val="none" w:sz="0" w:space="0" w:color="auto"/>
        <w:bottom w:val="none" w:sz="0" w:space="0" w:color="auto"/>
        <w:right w:val="none" w:sz="0" w:space="0" w:color="auto"/>
      </w:divBdr>
      <w:divsChild>
        <w:div w:id="358704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iovanni\Escritorio\Tesis\plantillaTesi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46008A-0600-4D67-8DCA-860BD4673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plantillaTesis.dotx</Template>
  <TotalTime>4</TotalTime>
  <Pages>3</Pages>
  <Words>462</Words>
  <Characters>2541</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Flia</Company>
  <LinksUpToDate>false</LinksUpToDate>
  <CharactersWithSpaces>2998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 Giovanni</dc:creator>
  <cp:lastModifiedBy>Di Giovanni</cp:lastModifiedBy>
  <cp:revision>1</cp:revision>
  <cp:lastPrinted>2013-04-06T15:43:00Z</cp:lastPrinted>
  <dcterms:created xsi:type="dcterms:W3CDTF">2013-06-05T05:06:00Z</dcterms:created>
  <dcterms:modified xsi:type="dcterms:W3CDTF">2013-06-05T05:11:00Z</dcterms:modified>
</cp:coreProperties>
</file>