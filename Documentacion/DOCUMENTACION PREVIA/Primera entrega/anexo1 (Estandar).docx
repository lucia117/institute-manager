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B04" w:rsidRDefault="00AA1B04" w:rsidP="00AA1B04">
      <w:pPr>
        <w:pStyle w:val="Ttulo"/>
      </w:pPr>
      <w:r>
        <w:t xml:space="preserve">Estándar para la documentación </w:t>
      </w:r>
    </w:p>
    <w:p w:rsidR="00AA1B04" w:rsidRDefault="00AA1B04" w:rsidP="00AA1B04">
      <w:r>
        <w:t>El siguiente estándar consta de una serie de normas a seguir a la hora de documentar cada entrega. La definición del estándar que se utilizará  se describe a continuación:</w:t>
      </w:r>
      <w:r w:rsidRPr="0062083C">
        <w:t xml:space="preserve"> </w:t>
      </w:r>
    </w:p>
    <w:p w:rsidR="00AA1B04" w:rsidRDefault="00AA1B04" w:rsidP="00AA1B04">
      <w:pPr>
        <w:pStyle w:val="Ttulo1"/>
      </w:pPr>
      <w:r>
        <w:t>Encabezado:</w:t>
      </w:r>
    </w:p>
    <w:p w:rsidR="00AA1B04" w:rsidRDefault="00AA1B04" w:rsidP="00AA1B04">
      <w:r>
        <w:t>(</w:t>
      </w:r>
      <w:r w:rsidRPr="0005157B">
        <w:t>Calibri (Cuerpo)</w:t>
      </w:r>
      <w:r>
        <w:t xml:space="preserve"> 10 MAYUSCULA Negrita - Alineación izquierda) En todas las páginas</w:t>
      </w:r>
    </w:p>
    <w:p w:rsidR="00AA1B04" w:rsidRDefault="00AA1B04" w:rsidP="00AA1B04">
      <w:pPr>
        <w:rPr>
          <w:sz w:val="20"/>
          <w:szCs w:val="20"/>
        </w:rPr>
      </w:pPr>
      <w:r>
        <w:rPr>
          <w:sz w:val="20"/>
          <w:szCs w:val="20"/>
        </w:rPr>
        <w:t>Ejemplo:</w:t>
      </w:r>
    </w:p>
    <w:p w:rsidR="00AA1B04" w:rsidRDefault="00AA1B04" w:rsidP="00AA1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(Logo) – UNIVERSIDAD TECNOLOGICA NACIONAL</w:t>
      </w:r>
    </w:p>
    <w:p w:rsidR="00AA1B04" w:rsidRDefault="00AA1B04" w:rsidP="00AA1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 xml:space="preserve">   Facultad Regional San Francisco </w:t>
      </w:r>
    </w:p>
    <w:p w:rsidR="00AA1B04" w:rsidRDefault="00AA1B04" w:rsidP="00AA1B04">
      <w:pPr>
        <w:pStyle w:val="Ttulo1"/>
      </w:pPr>
      <w:r>
        <w:t>Pie de página:</w:t>
      </w:r>
    </w:p>
    <w:p w:rsidR="00AA1B04" w:rsidRDefault="00AA1B04" w:rsidP="00AA1B04">
      <w:pPr>
        <w:spacing w:after="0"/>
        <w:rPr>
          <w:rFonts w:ascii="Times New Roman" w:hAnsi="Times New Roman" w:cs="Times New Roman"/>
          <w:sz w:val="23"/>
          <w:szCs w:val="23"/>
        </w:rPr>
      </w:pPr>
      <w:r w:rsidRPr="0005157B">
        <w:t>Calibri (Cuerpo)</w:t>
      </w:r>
    </w:p>
    <w:p w:rsidR="00AA1B04" w:rsidRDefault="00AA1B04" w:rsidP="00AA1B04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Nro página: nro pág./total pág. (Alineación derecha)</w:t>
      </w:r>
    </w:p>
    <w:p w:rsidR="00AA1B04" w:rsidRDefault="00AA1B04" w:rsidP="00AA1B04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Titulo de la tesina – Alineación central</w:t>
      </w:r>
    </w:p>
    <w:p w:rsidR="00AA1B04" w:rsidRDefault="00AA1B04" w:rsidP="00AA1B04">
      <w:pPr>
        <w:pStyle w:val="Ttulo1"/>
      </w:pPr>
      <w:r>
        <w:t>Tamaño de hoja:</w:t>
      </w:r>
    </w:p>
    <w:p w:rsidR="00AA1B04" w:rsidRDefault="00AA1B04" w:rsidP="00AA1B04">
      <w:pPr>
        <w:rPr>
          <w:sz w:val="14"/>
          <w:szCs w:val="14"/>
        </w:rPr>
      </w:pPr>
      <w:r>
        <w:t>A4</w:t>
      </w:r>
      <w:r>
        <w:rPr>
          <w:sz w:val="14"/>
          <w:szCs w:val="14"/>
        </w:rPr>
        <w:t>;</w:t>
      </w:r>
    </w:p>
    <w:p w:rsidR="00AA1B04" w:rsidRDefault="00AA1B04" w:rsidP="00AA1B04">
      <w:pPr>
        <w:pStyle w:val="Ttulo1"/>
      </w:pPr>
      <w:r>
        <w:t>Márgenes:</w:t>
      </w:r>
    </w:p>
    <w:p w:rsidR="00AA1B04" w:rsidRDefault="00AA1B04" w:rsidP="00AA1B04">
      <w:pPr>
        <w:spacing w:after="0"/>
      </w:pPr>
      <w:r>
        <w:t>Superior: 3 cm</w:t>
      </w:r>
    </w:p>
    <w:p w:rsidR="00AA1B04" w:rsidRDefault="00AA1B04" w:rsidP="00AA1B04">
      <w:pPr>
        <w:spacing w:after="0"/>
      </w:pPr>
      <w:r>
        <w:t>Inferior: 2,5 cm</w:t>
      </w:r>
    </w:p>
    <w:p w:rsidR="00AA1B04" w:rsidRDefault="00AA1B04" w:rsidP="00AA1B04">
      <w:pPr>
        <w:spacing w:after="0"/>
      </w:pPr>
      <w:r>
        <w:t>Izquierdo: 3 cm</w:t>
      </w:r>
    </w:p>
    <w:p w:rsidR="00AA1B04" w:rsidRDefault="00AA1B04" w:rsidP="00AA1B04">
      <w:pPr>
        <w:spacing w:after="0"/>
      </w:pPr>
      <w:r>
        <w:t>Derecho: 2,5 cm</w:t>
      </w:r>
    </w:p>
    <w:p w:rsidR="00AA1B04" w:rsidRDefault="00AA1B04" w:rsidP="00AA1B04">
      <w:pPr>
        <w:spacing w:after="0"/>
      </w:pPr>
      <w:r>
        <w:t>Encabezado: 1 cm</w:t>
      </w:r>
    </w:p>
    <w:p w:rsidR="00AA1B04" w:rsidRDefault="00AA1B04" w:rsidP="00AA1B04">
      <w:pPr>
        <w:spacing w:after="0"/>
      </w:pPr>
      <w:r>
        <w:t>Pie de página: 2 cm</w:t>
      </w:r>
    </w:p>
    <w:p w:rsidR="00AA1B04" w:rsidRDefault="00AA1B04" w:rsidP="00AA1B04">
      <w:pPr>
        <w:pStyle w:val="Ttulo1"/>
      </w:pPr>
      <w:r>
        <w:t>Tipo de letra:</w:t>
      </w:r>
    </w:p>
    <w:p w:rsidR="00AA1B04" w:rsidRDefault="00AA1B04" w:rsidP="00AA1B04">
      <w:pPr>
        <w:pStyle w:val="Ttulo"/>
        <w:rPr>
          <w:rFonts w:ascii="Arial" w:hAnsi="Arial" w:cs="Arial"/>
          <w:b/>
          <w:bCs/>
          <w:sz w:val="32"/>
          <w:szCs w:val="32"/>
        </w:rPr>
      </w:pPr>
      <w:r w:rsidRPr="008052BE">
        <w:t>Títulos: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</w:p>
    <w:p w:rsidR="00AA1B04" w:rsidRDefault="00AA1B04" w:rsidP="00AA1B04">
      <w:r w:rsidRPr="008052BE">
        <w:t>Cambria (Títulos)</w:t>
      </w:r>
      <w:r>
        <w:t xml:space="preserve"> 16 – Alineación izquierda – Subrayado. </w:t>
      </w:r>
    </w:p>
    <w:p w:rsidR="00AA1B04" w:rsidRDefault="00AA1B04" w:rsidP="00AA1B04">
      <w:pPr>
        <w:pStyle w:val="Ttulo1"/>
      </w:pPr>
      <w:r>
        <w:t>Subtitulo  1</w:t>
      </w:r>
    </w:p>
    <w:p w:rsidR="00AA1B04" w:rsidRDefault="00AA1B04" w:rsidP="00AA1B04">
      <w:r w:rsidRPr="008052BE">
        <w:t>Cambria (Títulos)</w:t>
      </w:r>
      <w:r>
        <w:t xml:space="preserve">  14 negrita – Alineación izquierda. </w:t>
      </w:r>
    </w:p>
    <w:p w:rsidR="00AA1B04" w:rsidRPr="008052BE" w:rsidRDefault="00AA1B04" w:rsidP="00AA1B04">
      <w:pPr>
        <w:pStyle w:val="Ttulo2"/>
      </w:pPr>
      <w:r>
        <w:lastRenderedPageBreak/>
        <w:t>Subtitulo 2</w:t>
      </w:r>
    </w:p>
    <w:p w:rsidR="00AA1B04" w:rsidRDefault="00AA1B04" w:rsidP="00AA1B04">
      <w:r w:rsidRPr="008052BE">
        <w:t>Cambria (Títulos)</w:t>
      </w:r>
      <w:r>
        <w:t xml:space="preserve">  13 negrita – Alineación izquierda. </w:t>
      </w:r>
    </w:p>
    <w:p w:rsidR="00AA1B04" w:rsidRDefault="00AA1B04" w:rsidP="00AA1B04">
      <w:pPr>
        <w:pStyle w:val="Ttulo3"/>
      </w:pPr>
      <w:r>
        <w:t xml:space="preserve">Subtitulo 3 </w:t>
      </w:r>
    </w:p>
    <w:p w:rsidR="00AA1B04" w:rsidRDefault="00AA1B04" w:rsidP="00AA1B04">
      <w:r w:rsidRPr="008052BE">
        <w:t>Cambria (Títulos)</w:t>
      </w:r>
      <w:r>
        <w:t xml:space="preserve">  11 negrita – Alineación izquierda. </w:t>
      </w:r>
    </w:p>
    <w:p w:rsidR="00AA1B04" w:rsidRDefault="00AA1B04" w:rsidP="00AA1B04"/>
    <w:p w:rsidR="00AA1B04" w:rsidRDefault="00AA1B04" w:rsidP="00AA1B04">
      <w:pPr>
        <w:spacing w:after="0"/>
      </w:pPr>
      <w:r>
        <w:t xml:space="preserve">Cuerpo del Texto </w:t>
      </w:r>
    </w:p>
    <w:p w:rsidR="00AA1B04" w:rsidRDefault="00AA1B04" w:rsidP="00AA1B04">
      <w:pPr>
        <w:spacing w:after="0"/>
      </w:pPr>
      <w:r w:rsidRPr="008052BE">
        <w:t>Calibri (Cuerpo)</w:t>
      </w:r>
      <w:r>
        <w:t xml:space="preserve"> 11 - Alineación Justificado</w:t>
      </w:r>
    </w:p>
    <w:p w:rsidR="00AA1B04" w:rsidRDefault="00AA1B04" w:rsidP="00AA1B04">
      <w:pPr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Toda palabra que se desee resaltar dentro del texto: </w:t>
      </w:r>
      <w:r w:rsidRPr="008052BE">
        <w:t>Calibri (Cuerpo)</w:t>
      </w:r>
      <w:r>
        <w:t xml:space="preserve"> 11, </w:t>
      </w:r>
      <w:r>
        <w:rPr>
          <w:rFonts w:ascii="Times New Roman" w:hAnsi="Times New Roman" w:cs="Times New Roman"/>
          <w:sz w:val="19"/>
          <w:szCs w:val="19"/>
        </w:rPr>
        <w:t xml:space="preserve">según el nivel de importancia </w:t>
      </w:r>
      <w:r>
        <w:rPr>
          <w:rFonts w:ascii="Times New Roman" w:hAnsi="Times New Roman" w:cs="Times New Roman"/>
          <w:b/>
          <w:bCs/>
          <w:sz w:val="19"/>
          <w:szCs w:val="19"/>
        </w:rPr>
        <w:t>negrita en primera instancia</w:t>
      </w:r>
      <w:r>
        <w:rPr>
          <w:rFonts w:ascii="Times New Roman" w:hAnsi="Times New Roman" w:cs="Times New Roman"/>
          <w:b/>
          <w:bCs/>
          <w:i/>
          <w:iCs/>
          <w:sz w:val="19"/>
          <w:szCs w:val="19"/>
        </w:rPr>
        <w:t xml:space="preserve">, </w:t>
      </w:r>
      <w:r>
        <w:rPr>
          <w:rFonts w:ascii="Times New Roman" w:hAnsi="Times New Roman" w:cs="Times New Roman"/>
          <w:i/>
          <w:iCs/>
          <w:sz w:val="19"/>
          <w:szCs w:val="19"/>
        </w:rPr>
        <w:t>cursiva después</w:t>
      </w:r>
    </w:p>
    <w:p w:rsidR="00AA1B04" w:rsidRPr="008052BE" w:rsidRDefault="00AA1B04" w:rsidP="00AA1B04">
      <w:pPr>
        <w:pStyle w:val="Ttulo1"/>
      </w:pPr>
      <w:r w:rsidRPr="008052BE">
        <w:t>Sangría en el texto:</w:t>
      </w:r>
    </w:p>
    <w:p w:rsidR="00AA1B04" w:rsidRDefault="00AA1B04" w:rsidP="00AA1B04">
      <w:r>
        <w:t>Sangría de primera línea 2 cm</w:t>
      </w:r>
    </w:p>
    <w:p w:rsidR="00AA1B04" w:rsidRDefault="00AA1B04" w:rsidP="00AA1B04">
      <w:pPr>
        <w:pStyle w:val="Ttulo1"/>
      </w:pPr>
      <w:r>
        <w:t>Interlineado:</w:t>
      </w:r>
    </w:p>
    <w:p w:rsidR="00AA1B04" w:rsidRDefault="00AA1B04" w:rsidP="00AA1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Interlineado entre titulo y subtítulo 1: 1,5 líneas</w:t>
      </w:r>
    </w:p>
    <w:p w:rsidR="00AA1B04" w:rsidRDefault="00AA1B04" w:rsidP="00AA1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Interlineado entre subtítulo 1 y subtitulo 2: 1,5 líneas</w:t>
      </w:r>
    </w:p>
    <w:p w:rsidR="00AA1B04" w:rsidRDefault="00AA1B04" w:rsidP="00AA1B04">
      <w:pPr>
        <w:tabs>
          <w:tab w:val="center" w:pos="425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Interlineado entre titulo y texto: Doble</w:t>
      </w:r>
      <w:r>
        <w:rPr>
          <w:rFonts w:ascii="Times New Roman" w:hAnsi="Times New Roman" w:cs="Times New Roman"/>
        </w:rPr>
        <w:tab/>
      </w:r>
    </w:p>
    <w:p w:rsidR="00AA1B04" w:rsidRDefault="00AA1B04" w:rsidP="00AA1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Interlineado entre subtítulo y texto 1,5 líneas</w:t>
      </w:r>
    </w:p>
    <w:p w:rsidR="00AA1B04" w:rsidRPr="008052BE" w:rsidRDefault="00AA1B04" w:rsidP="00AA1B04">
      <w:pPr>
        <w:spacing w:line="240" w:lineRule="auto"/>
      </w:pPr>
      <w:r>
        <w:rPr>
          <w:rFonts w:ascii="Times New Roman" w:hAnsi="Times New Roman" w:cs="Times New Roman"/>
        </w:rPr>
        <w:t>Interlineado en el texto: Sencillo</w:t>
      </w:r>
    </w:p>
    <w:p w:rsidR="00835839" w:rsidRPr="0001457F" w:rsidRDefault="00835839" w:rsidP="0001457F"/>
    <w:sectPr w:rsidR="00835839" w:rsidRPr="0001457F" w:rsidSect="0001457F">
      <w:headerReference w:type="default" r:id="rId8"/>
      <w:footerReference w:type="default" r:id="rId9"/>
      <w:pgSz w:w="11906" w:h="16838"/>
      <w:pgMar w:top="1417" w:right="1701" w:bottom="1417" w:left="1701" w:header="708" w:footer="22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006B" w:rsidRDefault="0046006B" w:rsidP="00DC13FF">
      <w:pPr>
        <w:spacing w:after="0" w:line="240" w:lineRule="auto"/>
      </w:pPr>
      <w:r>
        <w:separator/>
      </w:r>
    </w:p>
  </w:endnote>
  <w:endnote w:type="continuationSeparator" w:id="1">
    <w:p w:rsidR="0046006B" w:rsidRDefault="0046006B" w:rsidP="00DC1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56688"/>
      <w:docPartObj>
        <w:docPartGallery w:val="Page Numbers (Bottom of Page)"/>
        <w:docPartUnique/>
      </w:docPartObj>
    </w:sdtPr>
    <w:sdtContent>
      <w:sdt>
        <w:sdtPr>
          <w:id w:val="216747587"/>
          <w:docPartObj>
            <w:docPartGallery w:val="Page Numbers (Top of Page)"/>
            <w:docPartUnique/>
          </w:docPartObj>
        </w:sdtPr>
        <w:sdtContent>
          <w:p w:rsidR="00CA75BC" w:rsidRDefault="00CA75BC">
            <w:pPr>
              <w:pStyle w:val="Piedepgina"/>
              <w:jc w:val="right"/>
            </w:pPr>
            <w:r>
              <w:t xml:space="preserve">Página </w:t>
            </w:r>
            <w:r w:rsidR="005F348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5F3483">
              <w:rPr>
                <w:b/>
                <w:sz w:val="24"/>
                <w:szCs w:val="24"/>
              </w:rPr>
              <w:fldChar w:fldCharType="separate"/>
            </w:r>
            <w:r w:rsidR="00AA1B04">
              <w:rPr>
                <w:b/>
                <w:noProof/>
              </w:rPr>
              <w:t>1</w:t>
            </w:r>
            <w:r w:rsidR="005F3483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5F348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5F3483">
              <w:rPr>
                <w:b/>
                <w:sz w:val="24"/>
                <w:szCs w:val="24"/>
              </w:rPr>
              <w:fldChar w:fldCharType="separate"/>
            </w:r>
            <w:r w:rsidR="00AA1B04">
              <w:rPr>
                <w:b/>
                <w:noProof/>
              </w:rPr>
              <w:t>2</w:t>
            </w:r>
            <w:r w:rsidR="005F348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1457F" w:rsidRPr="00C125E7" w:rsidRDefault="0001457F" w:rsidP="0001457F">
    <w:pPr>
      <w:pStyle w:val="Piedepgina"/>
      <w:jc w:val="center"/>
      <w:rPr>
        <w:lang w:val="es-ES_tradnl"/>
      </w:rPr>
    </w:pPr>
    <w:r>
      <w:t>S</w:t>
    </w:r>
    <w:r w:rsidRPr="00C125E7">
      <w:t>istema Descentralizado para la Administración de Legajos</w:t>
    </w:r>
  </w:p>
  <w:p w:rsidR="00CA75BC" w:rsidRPr="0005157B" w:rsidRDefault="00CA75BC" w:rsidP="0005157B">
    <w:pPr>
      <w:pStyle w:val="Piedepgina"/>
      <w:jc w:val="center"/>
      <w:rPr>
        <w:lang w:val="es-ES_tradn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006B" w:rsidRDefault="0046006B" w:rsidP="00DC13FF">
      <w:pPr>
        <w:spacing w:after="0" w:line="240" w:lineRule="auto"/>
      </w:pPr>
      <w:r>
        <w:separator/>
      </w:r>
    </w:p>
  </w:footnote>
  <w:footnote w:type="continuationSeparator" w:id="1">
    <w:p w:rsidR="0046006B" w:rsidRDefault="0046006B" w:rsidP="00DC1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5BC" w:rsidRPr="0005157B" w:rsidRDefault="00CA75BC" w:rsidP="00DC13FF">
    <w:pPr>
      <w:spacing w:after="0" w:line="240" w:lineRule="auto"/>
      <w:rPr>
        <w:b/>
      </w:rPr>
    </w:pPr>
    <w:r w:rsidRPr="00DC13FF">
      <w:rPr>
        <w:b/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-62230</wp:posOffset>
          </wp:positionH>
          <wp:positionV relativeFrom="paragraph">
            <wp:posOffset>-162560</wp:posOffset>
          </wp:positionV>
          <wp:extent cx="626110" cy="637540"/>
          <wp:effectExtent l="19050" t="0" r="2540" b="0"/>
          <wp:wrapSquare wrapText="bothSides"/>
          <wp:docPr id="1" name="Imagen 1" descr="D:\Mis Documentos C\Descargas\ut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Mis Documentos C\Descargas\utn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110" cy="637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</w:rPr>
      <w:t xml:space="preserve">                  </w:t>
    </w:r>
    <w:r w:rsidRPr="0005157B">
      <w:rPr>
        <w:b/>
      </w:rPr>
      <w:t xml:space="preserve">UNIVERSIDAD TECNOLOGICA NACIONAL </w:t>
    </w:r>
  </w:p>
  <w:p w:rsidR="00CA75BC" w:rsidRDefault="00CA75BC" w:rsidP="00DC13FF">
    <w:pPr>
      <w:pBdr>
        <w:bottom w:val="single" w:sz="12" w:space="1" w:color="auto"/>
      </w:pBdr>
      <w:spacing w:after="0" w:line="240" w:lineRule="auto"/>
      <w:rPr>
        <w:b/>
      </w:rPr>
    </w:pPr>
    <w:r w:rsidRPr="0005157B">
      <w:rPr>
        <w:b/>
      </w:rPr>
      <w:t xml:space="preserve">                </w:t>
    </w:r>
    <w:r>
      <w:rPr>
        <w:b/>
      </w:rPr>
      <w:t xml:space="preserve"> </w:t>
    </w:r>
    <w:r w:rsidRPr="0005157B">
      <w:rPr>
        <w:b/>
      </w:rPr>
      <w:t xml:space="preserve"> Facultad Regional San Francisco </w:t>
    </w:r>
  </w:p>
  <w:p w:rsidR="00CA75BC" w:rsidRDefault="00CA75BC" w:rsidP="00AA1B04">
    <w:pPr>
      <w:pBdr>
        <w:bottom w:val="single" w:sz="12" w:space="1" w:color="auto"/>
      </w:pBdr>
      <w:spacing w:after="0" w:line="240" w:lineRule="auto"/>
      <w:jc w:val="right"/>
      <w:rPr>
        <w:b/>
      </w:rPr>
    </w:pPr>
    <w:r>
      <w:rPr>
        <w:b/>
      </w:rPr>
      <w:tab/>
      <w:t xml:space="preserve">   </w:t>
    </w:r>
    <w:r>
      <w:rPr>
        <w:b/>
      </w:rPr>
      <w:tab/>
    </w:r>
    <w:r w:rsidR="00AA1B04">
      <w:rPr>
        <w:b/>
      </w:rPr>
      <w:t>Anexo 1</w:t>
    </w:r>
  </w:p>
  <w:p w:rsidR="00CA75BC" w:rsidRDefault="00CA75BC" w:rsidP="00DC13FF">
    <w:pPr>
      <w:spacing w:after="0" w:line="240" w:lineRule="auto"/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C45FB"/>
    <w:multiLevelType w:val="hybridMultilevel"/>
    <w:tmpl w:val="D8FCFE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46006B"/>
    <w:rsid w:val="0001457F"/>
    <w:rsid w:val="00046A30"/>
    <w:rsid w:val="0005157B"/>
    <w:rsid w:val="00067510"/>
    <w:rsid w:val="00127491"/>
    <w:rsid w:val="001D1FCC"/>
    <w:rsid w:val="002A14D2"/>
    <w:rsid w:val="00395853"/>
    <w:rsid w:val="003A279E"/>
    <w:rsid w:val="003C68AA"/>
    <w:rsid w:val="003D462A"/>
    <w:rsid w:val="0046006B"/>
    <w:rsid w:val="005A6D78"/>
    <w:rsid w:val="005F3483"/>
    <w:rsid w:val="00612996"/>
    <w:rsid w:val="0062083C"/>
    <w:rsid w:val="0065694D"/>
    <w:rsid w:val="006C27F9"/>
    <w:rsid w:val="00702C09"/>
    <w:rsid w:val="007C3B95"/>
    <w:rsid w:val="008052BE"/>
    <w:rsid w:val="00835839"/>
    <w:rsid w:val="00842276"/>
    <w:rsid w:val="009417F1"/>
    <w:rsid w:val="00AA1B04"/>
    <w:rsid w:val="00B623E4"/>
    <w:rsid w:val="00B90EC8"/>
    <w:rsid w:val="00C80904"/>
    <w:rsid w:val="00C80A9B"/>
    <w:rsid w:val="00CA1332"/>
    <w:rsid w:val="00CA75BC"/>
    <w:rsid w:val="00D24909"/>
    <w:rsid w:val="00D6182F"/>
    <w:rsid w:val="00DA7567"/>
    <w:rsid w:val="00DC13FF"/>
    <w:rsid w:val="00E6038F"/>
    <w:rsid w:val="00E83EFF"/>
    <w:rsid w:val="00F34397"/>
    <w:rsid w:val="00FB5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B04"/>
  </w:style>
  <w:style w:type="paragraph" w:styleId="Ttulo1">
    <w:name w:val="heading 1"/>
    <w:basedOn w:val="Normal"/>
    <w:next w:val="Normal"/>
    <w:link w:val="Ttulo1Car"/>
    <w:uiPriority w:val="9"/>
    <w:qFormat/>
    <w:rsid w:val="006208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15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74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8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6208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208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aragraph">
    <w:name w:val="paragraph"/>
    <w:basedOn w:val="Normal"/>
    <w:rsid w:val="00620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62083C"/>
  </w:style>
  <w:style w:type="character" w:customStyle="1" w:styleId="eop">
    <w:name w:val="eop"/>
    <w:basedOn w:val="Fuentedeprrafopredeter"/>
    <w:rsid w:val="0062083C"/>
  </w:style>
  <w:style w:type="paragraph" w:styleId="Encabezado">
    <w:name w:val="header"/>
    <w:basedOn w:val="Normal"/>
    <w:link w:val="EncabezadoCar"/>
    <w:uiPriority w:val="99"/>
    <w:semiHidden/>
    <w:unhideWhenUsed/>
    <w:rsid w:val="00DC1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C13FF"/>
  </w:style>
  <w:style w:type="paragraph" w:styleId="Piedepgina">
    <w:name w:val="footer"/>
    <w:basedOn w:val="Normal"/>
    <w:link w:val="PiedepginaCar"/>
    <w:uiPriority w:val="99"/>
    <w:unhideWhenUsed/>
    <w:rsid w:val="00DC1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13FF"/>
  </w:style>
  <w:style w:type="paragraph" w:styleId="Textodeglobo">
    <w:name w:val="Balloon Text"/>
    <w:basedOn w:val="Normal"/>
    <w:link w:val="TextodegloboCar"/>
    <w:uiPriority w:val="99"/>
    <w:semiHidden/>
    <w:unhideWhenUsed/>
    <w:rsid w:val="00DC1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3FF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515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2749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3D462A"/>
    <w:pPr>
      <w:ind w:left="720"/>
      <w:contextualSpacing/>
    </w:pPr>
  </w:style>
  <w:style w:type="paragraph" w:styleId="Sinespaciado">
    <w:name w:val="No Spacing"/>
    <w:uiPriority w:val="1"/>
    <w:qFormat/>
    <w:rsid w:val="0083583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2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iovanni\Escritorio\Tesis\plantillaTesi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D86FB-324F-47E8-9AD3-A86FEDFAD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plantillaTesis.dotx</Template>
  <TotalTime>3</TotalTime>
  <Pages>2</Pages>
  <Words>226</Words>
  <Characters>1220</Characters>
  <Application>Microsoft Office Word</Application>
  <DocSecurity>0</DocSecurity>
  <Lines>31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Flia</Company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 Giovanni</dc:creator>
  <cp:lastModifiedBy>Di Giovanni</cp:lastModifiedBy>
  <cp:revision>1</cp:revision>
  <cp:lastPrinted>2013-04-06T15:43:00Z</cp:lastPrinted>
  <dcterms:created xsi:type="dcterms:W3CDTF">2013-06-05T04:32:00Z</dcterms:created>
  <dcterms:modified xsi:type="dcterms:W3CDTF">2013-06-05T04:35:00Z</dcterms:modified>
</cp:coreProperties>
</file>